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7A570" w14:textId="77777777" w:rsidR="00535F87" w:rsidRDefault="0069282E" w:rsidP="003E7E2F">
      <w:pPr>
        <w:pStyle w:val="GraphicAnchor"/>
      </w:pPr>
      <w:r w:rsidRPr="006D303F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FF87D09" wp14:editId="4AE18ED9">
                <wp:simplePos x="0" y="0"/>
                <wp:positionH relativeFrom="column">
                  <wp:posOffset>-973582</wp:posOffset>
                </wp:positionH>
                <wp:positionV relativeFrom="paragraph">
                  <wp:posOffset>-540385</wp:posOffset>
                </wp:positionV>
                <wp:extent cx="7912800" cy="4269600"/>
                <wp:effectExtent l="0" t="0" r="0" b="0"/>
                <wp:wrapNone/>
                <wp:docPr id="5" name="Group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12800" cy="4269600"/>
                          <a:chOff x="0" y="0"/>
                          <a:chExt cx="7911973" cy="4268402"/>
                        </a:xfrm>
                      </wpg:grpSpPr>
                      <wps:wsp>
                        <wps:cNvPr id="107" name="Rectangle 107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15968" y="0"/>
                            <a:ext cx="3596005" cy="2095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ctangle 106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4330954" cy="209550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Rectangle 10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2072640"/>
                            <a:ext cx="4450708" cy="577969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tangle 109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28160" y="2072640"/>
                            <a:ext cx="3577763" cy="57785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28160" y="2645664"/>
                            <a:ext cx="3577763" cy="1622738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BBCC76" id="Group 5" o:spid="_x0000_s1026" style="position:absolute;margin-left:-76.65pt;margin-top:-42.55pt;width:623.05pt;height:336.2pt;z-index:-251657216" coordsize="79119,42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">
                <v:rect id="Rectangle 107" o:spid="_x0000_s1027" style="position:absolute;left:43159;width:35960;height:20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" fillcolor="#00798b [3204]" stroked="f" strokeweight="1pt"/>
                <v:rect id="Rectangle 106" o:spid="_x0000_s1028" style="position:absolute;width:43309;height:20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" fillcolor="#333 [3215]" stroked="f" strokeweight="1pt"/>
                <v:rect id="Rectangle 108" o:spid="_x0000_s1029" style="position:absolute;top:20726;width:44507;height:5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" fillcolor="#00798b [3204]" stroked="f" strokeweight="1pt"/>
                <v:rect id="Rectangle 109" o:spid="_x0000_s1030" style="position:absolute;left:43281;top:20726;width:35778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" fillcolor="#434343 [3206]" stroked="f" strokeweight="1pt"/>
                <v:rect id="Rectangle 8" o:spid="_x0000_s1031" style="position:absolute;left:43281;top:26456;width:35778;height:162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" fillcolor="#e6e6e6" stroked="f" strokeweight="1pt"/>
              </v:group>
            </w:pict>
          </mc:Fallback>
        </mc:AlternateContent>
      </w:r>
    </w:p>
    <w:tbl>
      <w:tblPr>
        <w:tblStyle w:val="TableGrid"/>
        <w:tblW w:w="493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620" w:firstRow="1" w:lastRow="0" w:firstColumn="0" w:lastColumn="0" w:noHBand="1" w:noVBand="1"/>
      </w:tblPr>
      <w:tblGrid>
        <w:gridCol w:w="4753"/>
        <w:gridCol w:w="624"/>
        <w:gridCol w:w="577"/>
        <w:gridCol w:w="3602"/>
      </w:tblGrid>
      <w:tr w:rsidR="00883504" w:rsidRPr="00162614" w14:paraId="49291B50" w14:textId="77777777" w:rsidTr="006A4A71">
        <w:trPr>
          <w:trHeight w:val="559"/>
        </w:trPr>
        <w:tc>
          <w:tcPr>
            <w:tcW w:w="4753" w:type="dxa"/>
            <w:vMerge w:val="restart"/>
          </w:tcPr>
          <w:p w14:paraId="03D299AD" w14:textId="642EB015" w:rsidR="00883504" w:rsidRPr="00162614" w:rsidRDefault="00AE1A87" w:rsidP="003E7E2F">
            <w:pPr>
              <w:pStyle w:val="Title"/>
            </w:pPr>
            <w:r>
              <w:t>Arlo</w:t>
            </w:r>
          </w:p>
          <w:p w14:paraId="415E291C" w14:textId="695D14F4" w:rsidR="00883504" w:rsidRPr="00162614" w:rsidRDefault="00AE1A87" w:rsidP="003E7E2F">
            <w:pPr>
              <w:pStyle w:val="Subtitle"/>
            </w:pPr>
            <w:r>
              <w:t>Belshee</w:t>
            </w:r>
          </w:p>
        </w:tc>
        <w:tc>
          <w:tcPr>
            <w:tcW w:w="624" w:type="dxa"/>
          </w:tcPr>
          <w:p w14:paraId="545BF7E7" w14:textId="77777777" w:rsidR="00883504" w:rsidRPr="00162614" w:rsidRDefault="00883504" w:rsidP="003E7E2F"/>
        </w:tc>
        <w:tc>
          <w:tcPr>
            <w:tcW w:w="577" w:type="dxa"/>
          </w:tcPr>
          <w:p w14:paraId="674245DD" w14:textId="77777777" w:rsidR="00883504" w:rsidRPr="00162614" w:rsidRDefault="00883504" w:rsidP="003E7E2F"/>
        </w:tc>
        <w:tc>
          <w:tcPr>
            <w:tcW w:w="3598" w:type="dxa"/>
            <w:tcBorders>
              <w:bottom w:val="single" w:sz="4" w:space="0" w:color="3A8C95" w:themeColor="accent5" w:themeShade="80"/>
            </w:tcBorders>
          </w:tcPr>
          <w:p w14:paraId="747F0D2B" w14:textId="5D324A0A" w:rsidR="00883504" w:rsidRPr="007730E5" w:rsidRDefault="00C62743" w:rsidP="003E7E2F">
            <w:pPr>
              <w:pStyle w:val="Heading3"/>
              <w:outlineLvl w:val="2"/>
            </w:pPr>
            <w:r>
              <w:t>Legacy Code Mender</w:t>
            </w:r>
          </w:p>
        </w:tc>
      </w:tr>
      <w:tr w:rsidR="00883504" w:rsidRPr="00162614" w14:paraId="77A574B5" w14:textId="77777777" w:rsidTr="006A4A71">
        <w:trPr>
          <w:trHeight w:val="558"/>
        </w:trPr>
        <w:tc>
          <w:tcPr>
            <w:tcW w:w="4753" w:type="dxa"/>
            <w:vMerge/>
          </w:tcPr>
          <w:p w14:paraId="4909AD18" w14:textId="77777777" w:rsidR="00883504" w:rsidRPr="00162614" w:rsidRDefault="00883504" w:rsidP="003E7E2F">
            <w:pPr>
              <w:pStyle w:val="Heading1"/>
              <w:outlineLvl w:val="0"/>
            </w:pPr>
          </w:p>
        </w:tc>
        <w:tc>
          <w:tcPr>
            <w:tcW w:w="624" w:type="dxa"/>
          </w:tcPr>
          <w:p w14:paraId="1342542D" w14:textId="77777777" w:rsidR="00883504" w:rsidRPr="00162614" w:rsidRDefault="00883504" w:rsidP="003E7E2F"/>
        </w:tc>
        <w:tc>
          <w:tcPr>
            <w:tcW w:w="577" w:type="dxa"/>
          </w:tcPr>
          <w:p w14:paraId="72A40FBF" w14:textId="77777777" w:rsidR="00883504" w:rsidRPr="00162614" w:rsidRDefault="00883504" w:rsidP="003E7E2F"/>
        </w:tc>
        <w:tc>
          <w:tcPr>
            <w:tcW w:w="3598" w:type="dxa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vAlign w:val="center"/>
          </w:tcPr>
          <w:p w14:paraId="1AFD0494" w14:textId="6BA6943E" w:rsidR="00883504" w:rsidRPr="00162614" w:rsidRDefault="00C62743" w:rsidP="003E7E2F">
            <w:pPr>
              <w:pStyle w:val="Heading4"/>
              <w:outlineLvl w:val="3"/>
            </w:pPr>
            <w:r>
              <w:t>Technical Mentor</w:t>
            </w:r>
          </w:p>
        </w:tc>
      </w:tr>
      <w:tr w:rsidR="00883504" w:rsidRPr="00162614" w14:paraId="0887CC84" w14:textId="77777777" w:rsidTr="006A4A71">
        <w:trPr>
          <w:trHeight w:val="1003"/>
        </w:trPr>
        <w:tc>
          <w:tcPr>
            <w:tcW w:w="4753" w:type="dxa"/>
            <w:vMerge/>
          </w:tcPr>
          <w:p w14:paraId="217B46E1" w14:textId="77777777" w:rsidR="00883504" w:rsidRDefault="00883504" w:rsidP="003E7E2F">
            <w:pPr>
              <w:pStyle w:val="Heading1"/>
              <w:outlineLvl w:val="0"/>
            </w:pPr>
          </w:p>
        </w:tc>
        <w:tc>
          <w:tcPr>
            <w:tcW w:w="624" w:type="dxa"/>
          </w:tcPr>
          <w:p w14:paraId="115AFAC9" w14:textId="77777777" w:rsidR="00883504" w:rsidRDefault="00883504" w:rsidP="003E7E2F"/>
        </w:tc>
        <w:tc>
          <w:tcPr>
            <w:tcW w:w="577" w:type="dxa"/>
          </w:tcPr>
          <w:p w14:paraId="6A53AAB6" w14:textId="77777777" w:rsidR="00883504" w:rsidRDefault="00883504" w:rsidP="003E7E2F"/>
        </w:tc>
        <w:tc>
          <w:tcPr>
            <w:tcW w:w="3598" w:type="dxa"/>
            <w:tcBorders>
              <w:top w:val="single" w:sz="4" w:space="0" w:color="3A8C95" w:themeColor="accent5" w:themeShade="80"/>
            </w:tcBorders>
          </w:tcPr>
          <w:p w14:paraId="26C90314" w14:textId="3FD9266A" w:rsidR="00883504" w:rsidRPr="008D4A99" w:rsidRDefault="00C62743" w:rsidP="003E7E2F">
            <w:pPr>
              <w:pStyle w:val="Heading5"/>
              <w:outlineLvl w:val="4"/>
            </w:pPr>
            <w:r>
              <w:t>Coding Architect</w:t>
            </w:r>
          </w:p>
        </w:tc>
      </w:tr>
      <w:tr w:rsidR="00883504" w:rsidRPr="00162614" w14:paraId="4F27CD50" w14:textId="77777777" w:rsidTr="006A4A71">
        <w:trPr>
          <w:trHeight w:val="850"/>
        </w:trPr>
        <w:tc>
          <w:tcPr>
            <w:tcW w:w="4753" w:type="dxa"/>
            <w:vAlign w:val="center"/>
          </w:tcPr>
          <w:p w14:paraId="5CBDAAE9" w14:textId="77777777" w:rsidR="00883504" w:rsidRDefault="00883504" w:rsidP="003E7E2F">
            <w:pPr>
              <w:pStyle w:val="Heading1"/>
              <w:outlineLvl w:val="0"/>
            </w:pPr>
          </w:p>
        </w:tc>
        <w:tc>
          <w:tcPr>
            <w:tcW w:w="624" w:type="dxa"/>
          </w:tcPr>
          <w:p w14:paraId="73528701" w14:textId="77777777" w:rsidR="00883504" w:rsidRDefault="00883504" w:rsidP="003E7E2F"/>
        </w:tc>
        <w:tc>
          <w:tcPr>
            <w:tcW w:w="577" w:type="dxa"/>
          </w:tcPr>
          <w:p w14:paraId="401233D0" w14:textId="77777777" w:rsidR="00883504" w:rsidRDefault="00883504" w:rsidP="003E7E2F"/>
        </w:tc>
        <w:tc>
          <w:tcPr>
            <w:tcW w:w="3598" w:type="dxa"/>
            <w:vAlign w:val="center"/>
          </w:tcPr>
          <w:p w14:paraId="155A958C" w14:textId="77777777" w:rsidR="00883504" w:rsidRPr="00C45D7E" w:rsidRDefault="002F3608" w:rsidP="003E7E2F">
            <w:pPr>
              <w:pStyle w:val="Heading1"/>
              <w:outlineLvl w:val="0"/>
              <w:rPr>
                <w:rFonts w:asciiTheme="minorHAnsi" w:hAnsiTheme="minorHAnsi"/>
              </w:rPr>
            </w:pPr>
            <w:sdt>
              <w:sdtPr>
                <w:id w:val="-797608129"/>
                <w:placeholder>
                  <w:docPart w:val="6C542C3778A94EECA1F990BDA111F6DC"/>
                </w:placeholder>
                <w:temporary/>
                <w:showingPlcHdr/>
                <w15:appearance w15:val="hidden"/>
              </w:sdtPr>
              <w:sdtEndPr/>
              <w:sdtContent>
                <w:r w:rsidR="00883504" w:rsidRPr="00162614">
                  <w:t>CONTACT</w:t>
                </w:r>
              </w:sdtContent>
            </w:sdt>
          </w:p>
        </w:tc>
      </w:tr>
      <w:tr w:rsidR="00323530" w:rsidRPr="00162614" w14:paraId="40661EFA" w14:textId="77777777" w:rsidTr="006A4A71">
        <w:trPr>
          <w:trHeight w:val="639"/>
        </w:trPr>
        <w:tc>
          <w:tcPr>
            <w:tcW w:w="4753" w:type="dxa"/>
            <w:vMerge w:val="restart"/>
            <w:vAlign w:val="center"/>
          </w:tcPr>
          <w:p w14:paraId="01250127" w14:textId="1BAC3649" w:rsidR="00323530" w:rsidRPr="000F3FE2" w:rsidRDefault="0015091F" w:rsidP="0015091F">
            <w:pPr>
              <w:pStyle w:val="Address"/>
            </w:pPr>
            <w:r>
              <w:t>GitHub</w:t>
            </w:r>
          </w:p>
        </w:tc>
        <w:tc>
          <w:tcPr>
            <w:tcW w:w="624" w:type="dxa"/>
            <w:vMerge w:val="restart"/>
          </w:tcPr>
          <w:p w14:paraId="03A9E37A" w14:textId="77777777" w:rsidR="00323530" w:rsidRDefault="00323530" w:rsidP="003E7E2F"/>
        </w:tc>
        <w:tc>
          <w:tcPr>
            <w:tcW w:w="577" w:type="dxa"/>
            <w:vMerge w:val="restart"/>
            <w:vAlign w:val="center"/>
          </w:tcPr>
          <w:p w14:paraId="27887C8A" w14:textId="77777777" w:rsidR="00323530" w:rsidRDefault="00323530" w:rsidP="003E7E2F"/>
        </w:tc>
        <w:tc>
          <w:tcPr>
            <w:tcW w:w="3598" w:type="dxa"/>
            <w:vAlign w:val="center"/>
          </w:tcPr>
          <w:p w14:paraId="3A1E8877" w14:textId="64876D26" w:rsidR="00323530" w:rsidRPr="008D4A99" w:rsidRDefault="00323530" w:rsidP="003E7E2F">
            <w:pPr>
              <w:pStyle w:val="Contact1"/>
            </w:pPr>
            <w:r w:rsidRPr="00872624">
              <w:rPr>
                <w:noProof/>
                <w:lang w:eastAsia="en-AU"/>
              </w:rPr>
              <w:drawing>
                <wp:inline distT="0" distB="0" distL="0" distR="0" wp14:anchorId="4A31E6BC" wp14:editId="776D9435">
                  <wp:extent cx="175260" cy="120015"/>
                  <wp:effectExtent l="0" t="0" r="0" b="0"/>
                  <wp:docPr id="2" name="Graphic 2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noun_phon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AE1A87">
              <w:t>503-875-1234</w:t>
            </w:r>
          </w:p>
        </w:tc>
      </w:tr>
      <w:tr w:rsidR="00323530" w:rsidRPr="00162614" w14:paraId="0E8186FC" w14:textId="77777777" w:rsidTr="006A4A71">
        <w:trPr>
          <w:trHeight w:val="637"/>
        </w:trPr>
        <w:tc>
          <w:tcPr>
            <w:tcW w:w="4753" w:type="dxa"/>
            <w:vMerge/>
            <w:vAlign w:val="center"/>
          </w:tcPr>
          <w:p w14:paraId="28BF219B" w14:textId="77777777" w:rsidR="00323530" w:rsidRPr="000F3FE2" w:rsidRDefault="00323530" w:rsidP="003E7E2F"/>
        </w:tc>
        <w:tc>
          <w:tcPr>
            <w:tcW w:w="624" w:type="dxa"/>
            <w:vMerge/>
          </w:tcPr>
          <w:p w14:paraId="47790768" w14:textId="77777777" w:rsidR="00323530" w:rsidRDefault="00323530" w:rsidP="003E7E2F"/>
        </w:tc>
        <w:tc>
          <w:tcPr>
            <w:tcW w:w="577" w:type="dxa"/>
            <w:vMerge/>
            <w:vAlign w:val="center"/>
          </w:tcPr>
          <w:p w14:paraId="091E014B" w14:textId="77777777" w:rsidR="00323530" w:rsidRDefault="00323530" w:rsidP="003E7E2F"/>
        </w:tc>
        <w:tc>
          <w:tcPr>
            <w:tcW w:w="3598" w:type="dxa"/>
            <w:vAlign w:val="center"/>
          </w:tcPr>
          <w:p w14:paraId="5F244BEC" w14:textId="3EE41393" w:rsidR="00323530" w:rsidRPr="008D4A99" w:rsidRDefault="00323530" w:rsidP="003E7E2F">
            <w:pPr>
              <w:pStyle w:val="Contact1"/>
            </w:pPr>
            <w:r w:rsidRPr="00872624">
              <w:rPr>
                <w:noProof/>
                <w:lang w:eastAsia="en-AU"/>
              </w:rPr>
              <w:drawing>
                <wp:inline distT="0" distB="0" distL="0" distR="0" wp14:anchorId="41DBB442" wp14:editId="249F1D52">
                  <wp:extent cx="136525" cy="114935"/>
                  <wp:effectExtent l="0" t="0" r="0" b="0"/>
                  <wp:docPr id="4" name="Graphic 4" descr="Messag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noun_messages_2243428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" cy="11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AE1A87">
              <w:t>@arlobelshee</w:t>
            </w:r>
          </w:p>
        </w:tc>
      </w:tr>
      <w:tr w:rsidR="00323530" w:rsidRPr="00162614" w14:paraId="38B2CB7A" w14:textId="77777777" w:rsidTr="006A4A71">
        <w:trPr>
          <w:trHeight w:val="637"/>
        </w:trPr>
        <w:tc>
          <w:tcPr>
            <w:tcW w:w="4753" w:type="dxa"/>
            <w:vMerge/>
            <w:vAlign w:val="center"/>
          </w:tcPr>
          <w:p w14:paraId="1A243AC1" w14:textId="77777777" w:rsidR="00323530" w:rsidRPr="000F3FE2" w:rsidRDefault="00323530" w:rsidP="003E7E2F"/>
        </w:tc>
        <w:tc>
          <w:tcPr>
            <w:tcW w:w="624" w:type="dxa"/>
            <w:vMerge/>
          </w:tcPr>
          <w:p w14:paraId="7AEEC358" w14:textId="77777777" w:rsidR="00323530" w:rsidRDefault="00323530" w:rsidP="003E7E2F"/>
        </w:tc>
        <w:tc>
          <w:tcPr>
            <w:tcW w:w="577" w:type="dxa"/>
            <w:vMerge/>
            <w:vAlign w:val="center"/>
          </w:tcPr>
          <w:p w14:paraId="34C900E1" w14:textId="77777777" w:rsidR="00323530" w:rsidRDefault="00323530" w:rsidP="003E7E2F"/>
        </w:tc>
        <w:tc>
          <w:tcPr>
            <w:tcW w:w="3598" w:type="dxa"/>
            <w:vAlign w:val="center"/>
          </w:tcPr>
          <w:p w14:paraId="1E337F99" w14:textId="30AB80A2" w:rsidR="00323530" w:rsidRPr="008D4A99" w:rsidRDefault="00323530" w:rsidP="003E7E2F">
            <w:pPr>
              <w:pStyle w:val="Contact2"/>
            </w:pPr>
            <w:r w:rsidRPr="00872624">
              <w:rPr>
                <w:noProof/>
                <w:lang w:eastAsia="en-AU"/>
              </w:rPr>
              <w:drawing>
                <wp:inline distT="0" distB="0" distL="0" distR="0" wp14:anchorId="0734A85C" wp14:editId="0A2B9589">
                  <wp:extent cx="135255" cy="101600"/>
                  <wp:effectExtent l="0" t="0" r="0" b="0"/>
                  <wp:docPr id="1" name="Graphic 1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AE1A87">
              <w:t>arlo@belshee.com</w:t>
            </w:r>
          </w:p>
        </w:tc>
      </w:tr>
      <w:tr w:rsidR="00323530" w:rsidRPr="00162614" w14:paraId="33945AA1" w14:textId="77777777" w:rsidTr="006A4A71">
        <w:trPr>
          <w:trHeight w:val="637"/>
        </w:trPr>
        <w:tc>
          <w:tcPr>
            <w:tcW w:w="4753" w:type="dxa"/>
            <w:vMerge/>
            <w:vAlign w:val="center"/>
          </w:tcPr>
          <w:p w14:paraId="3E34D851" w14:textId="77777777" w:rsidR="00323530" w:rsidRPr="000F3FE2" w:rsidRDefault="00323530" w:rsidP="003E7E2F"/>
        </w:tc>
        <w:tc>
          <w:tcPr>
            <w:tcW w:w="624" w:type="dxa"/>
            <w:vMerge/>
          </w:tcPr>
          <w:p w14:paraId="0C5B82D5" w14:textId="77777777" w:rsidR="00323530" w:rsidRDefault="00323530" w:rsidP="003E7E2F"/>
        </w:tc>
        <w:tc>
          <w:tcPr>
            <w:tcW w:w="577" w:type="dxa"/>
            <w:vMerge/>
            <w:vAlign w:val="center"/>
          </w:tcPr>
          <w:p w14:paraId="2DB6CBF8" w14:textId="77777777" w:rsidR="00323530" w:rsidRDefault="00323530" w:rsidP="003E7E2F"/>
        </w:tc>
        <w:tc>
          <w:tcPr>
            <w:tcW w:w="3598" w:type="dxa"/>
            <w:vAlign w:val="center"/>
          </w:tcPr>
          <w:p w14:paraId="58BBB179" w14:textId="433112F5" w:rsidR="00323530" w:rsidRPr="008D4A99" w:rsidRDefault="00323530" w:rsidP="003E7E2F">
            <w:pPr>
              <w:pStyle w:val="Contact2"/>
            </w:pPr>
            <w:r w:rsidRPr="00872624">
              <w:rPr>
                <w:noProof/>
                <w:lang w:eastAsia="en-AU"/>
              </w:rPr>
              <w:drawing>
                <wp:inline distT="0" distB="0" distL="0" distR="0" wp14:anchorId="45146084" wp14:editId="39C78730">
                  <wp:extent cx="139065" cy="132080"/>
                  <wp:effectExtent l="0" t="0" r="0" b="1270"/>
                  <wp:docPr id="3" name="Graphic 3" descr="Earth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noun_Earth_2229333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AE1A87">
              <w:t>arlobelshee.com/</w:t>
            </w:r>
          </w:p>
        </w:tc>
      </w:tr>
      <w:tr w:rsidR="00883504" w14:paraId="18D35D9A" w14:textId="77777777" w:rsidTr="006A4A71">
        <w:trPr>
          <w:trHeight w:val="311"/>
        </w:trPr>
        <w:tc>
          <w:tcPr>
            <w:tcW w:w="4753" w:type="dxa"/>
            <w:vAlign w:val="center"/>
          </w:tcPr>
          <w:p w14:paraId="5D65AD00" w14:textId="77777777" w:rsidR="00883504" w:rsidRPr="002D6AAF" w:rsidRDefault="00883504" w:rsidP="003E7E2F"/>
        </w:tc>
        <w:tc>
          <w:tcPr>
            <w:tcW w:w="624" w:type="dxa"/>
          </w:tcPr>
          <w:p w14:paraId="20AAC307" w14:textId="77777777" w:rsidR="00883504" w:rsidRPr="002D6AAF" w:rsidRDefault="00883504" w:rsidP="003E7E2F"/>
        </w:tc>
        <w:tc>
          <w:tcPr>
            <w:tcW w:w="577" w:type="dxa"/>
          </w:tcPr>
          <w:p w14:paraId="520897D8" w14:textId="77777777" w:rsidR="00883504" w:rsidRPr="002D6AAF" w:rsidRDefault="00883504" w:rsidP="003E7E2F"/>
        </w:tc>
        <w:tc>
          <w:tcPr>
            <w:tcW w:w="3598" w:type="dxa"/>
            <w:vAlign w:val="center"/>
          </w:tcPr>
          <w:p w14:paraId="2EB60B11" w14:textId="77777777" w:rsidR="00883504" w:rsidRPr="002D6AAF" w:rsidRDefault="00883504" w:rsidP="003E7E2F"/>
        </w:tc>
      </w:tr>
      <w:tr w:rsidR="00883504" w:rsidRPr="00B87E22" w14:paraId="46FE2738" w14:textId="77777777" w:rsidTr="006A4A71">
        <w:trPr>
          <w:trHeight w:val="7199"/>
        </w:trPr>
        <w:tc>
          <w:tcPr>
            <w:tcW w:w="9556" w:type="dxa"/>
            <w:gridSpan w:val="4"/>
          </w:tcPr>
          <w:p w14:paraId="7FBA88ED" w14:textId="13D50B9D" w:rsidR="00883504" w:rsidRDefault="0015091F" w:rsidP="003E7E2F">
            <w:pPr>
              <w:pStyle w:val="Heading2"/>
              <w:outlineLvl w:val="1"/>
            </w:pPr>
            <w:r>
              <w:t>Hello</w:t>
            </w:r>
            <w:r w:rsidR="00883504" w:rsidRPr="00BF09B3">
              <w:t>,</w:t>
            </w:r>
          </w:p>
          <w:p w14:paraId="3223DDD7" w14:textId="7A4CF147" w:rsidR="004E19C2" w:rsidRDefault="00800387" w:rsidP="003E7E2F">
            <w:r>
              <w:t xml:space="preserve">I am interested in becoming </w:t>
            </w:r>
            <w:r w:rsidR="00F466A5">
              <w:t>a software developer at GitHub</w:t>
            </w:r>
            <w:r>
              <w:t xml:space="preserve">. </w:t>
            </w:r>
            <w:r w:rsidR="007D682C">
              <w:t>I am passionate about improving the lives of developers</w:t>
            </w:r>
            <w:r w:rsidR="00F466A5">
              <w:t xml:space="preserve"> by </w:t>
            </w:r>
            <w:r w:rsidR="007D682C">
              <w:t xml:space="preserve">eliminating developer </w:t>
            </w:r>
            <w:r w:rsidR="008C1F12">
              <w:t>frustration</w:t>
            </w:r>
            <w:r w:rsidR="007D682C">
              <w:t xml:space="preserve">. </w:t>
            </w:r>
            <w:r>
              <w:t>This role is particularly intriguing for me because it is a remote position, and I live a location-independent life.</w:t>
            </w:r>
          </w:p>
          <w:p w14:paraId="686F8E8A" w14:textId="1ABC3953" w:rsidR="00800387" w:rsidRDefault="00800387" w:rsidP="003E7E2F"/>
          <w:p w14:paraId="7F765AD4" w14:textId="3AB466BD" w:rsidR="0026121E" w:rsidRDefault="0026121E" w:rsidP="0026121E">
            <w:r>
              <w:t xml:space="preserve">While I have worked in many roles in software companies, my roots remain as a developer. I love mending legacy code and extending large systems. </w:t>
            </w:r>
            <w:r w:rsidR="00E523B8">
              <w:t>I’ve improved many systems that were over 20 MLoC, and have deleted more lines than I’ve written</w:t>
            </w:r>
            <w:bookmarkStart w:id="0" w:name="_GoBack"/>
            <w:bookmarkEnd w:id="0"/>
            <w:r w:rsidR="00E523B8">
              <w:t xml:space="preserve">. </w:t>
            </w:r>
            <w:r>
              <w:t>I spend my free time writing a programming language and teaching others to code. I deeply study how people and teams work, and how they change over time. Whether I’m a coder or a manager, I’m always focused on how our organization can become more adaptable to new information. I change the code and the team to make thing easier. I love teaching and refactoring; my teams tend to have very low bug rates and my co-workers tend to make great strides in their career.</w:t>
            </w:r>
          </w:p>
          <w:p w14:paraId="2F566252" w14:textId="5D839474" w:rsidR="00883504" w:rsidRDefault="00883504" w:rsidP="003E7E2F"/>
          <w:p w14:paraId="1BE31483" w14:textId="1BA9437C" w:rsidR="000A37D1" w:rsidRDefault="000A37D1" w:rsidP="003E7E2F">
            <w:r>
              <w:t>Thank you for taking the time to read my resume. I l</w:t>
            </w:r>
            <w:r w:rsidR="007D682C">
              <w:t>ook forward to working together to improve the lives of developers – both inside and served by GitHub.</w:t>
            </w:r>
          </w:p>
          <w:p w14:paraId="2006A38E" w14:textId="77777777" w:rsidR="00883504" w:rsidRDefault="00883504" w:rsidP="003E7E2F"/>
          <w:p w14:paraId="39BD482B" w14:textId="77777777" w:rsidR="00883504" w:rsidRDefault="002F3608" w:rsidP="003E7E2F">
            <w:sdt>
              <w:sdtPr>
                <w:id w:val="-1301306744"/>
                <w:placeholder>
                  <w:docPart w:val="0D4223DFEBB148A8B0BAFB4F74DBE35E"/>
                </w:placeholder>
                <w:temporary/>
                <w:showingPlcHdr/>
                <w15:appearance w15:val="hidden"/>
              </w:sdtPr>
              <w:sdtEndPr/>
              <w:sdtContent>
                <w:r w:rsidR="00323530">
                  <w:t>Sincerely,</w:t>
                </w:r>
              </w:sdtContent>
            </w:sdt>
          </w:p>
          <w:p w14:paraId="2D865B56" w14:textId="77777777" w:rsidR="00883504" w:rsidRDefault="00883504" w:rsidP="003E7E2F"/>
          <w:p w14:paraId="5046CB9D" w14:textId="3678EEDD" w:rsidR="00883504" w:rsidRPr="00373FC8" w:rsidRDefault="0015091F" w:rsidP="003E7E2F">
            <w:r>
              <w:t>Arlo Belshee</w:t>
            </w:r>
          </w:p>
        </w:tc>
      </w:tr>
    </w:tbl>
    <w:p w14:paraId="1F335960" w14:textId="77777777" w:rsidR="00883504" w:rsidRPr="00BA3E51" w:rsidRDefault="00883504" w:rsidP="003E7E2F"/>
    <w:sectPr w:rsidR="00883504" w:rsidRPr="00BA3E51" w:rsidSect="00F50BC6">
      <w:pgSz w:w="12240" w:h="15840" w:code="1"/>
      <w:pgMar w:top="851" w:right="1134" w:bottom="0" w:left="1418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EDC544" w14:textId="77777777" w:rsidR="002F3608" w:rsidRDefault="002F3608" w:rsidP="003E7E2F">
      <w:r>
        <w:separator/>
      </w:r>
    </w:p>
  </w:endnote>
  <w:endnote w:type="continuationSeparator" w:id="0">
    <w:p w14:paraId="6DBE9BF7" w14:textId="77777777" w:rsidR="002F3608" w:rsidRDefault="002F3608" w:rsidP="003E7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altName w:val="Courier New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DC5405" w14:textId="77777777" w:rsidR="002F3608" w:rsidRDefault="002F3608" w:rsidP="003E7E2F">
      <w:r>
        <w:separator/>
      </w:r>
    </w:p>
  </w:footnote>
  <w:footnote w:type="continuationSeparator" w:id="0">
    <w:p w14:paraId="27ACB74C" w14:textId="77777777" w:rsidR="002F3608" w:rsidRDefault="002F3608" w:rsidP="003E7E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5B01308"/>
    <w:multiLevelType w:val="hybridMultilevel"/>
    <w:tmpl w:val="FDAA04AE"/>
    <w:lvl w:ilvl="0" w:tplc="672CA484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00798B" w:themeColor="accen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06C93"/>
    <w:multiLevelType w:val="multilevel"/>
    <w:tmpl w:val="0DFA88B4"/>
    <w:styleLink w:val="BullettedList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1149C4"/>
    <w:multiLevelType w:val="hybridMultilevel"/>
    <w:tmpl w:val="3DDA383E"/>
    <w:lvl w:ilvl="0" w:tplc="7758FB06">
      <w:start w:val="1"/>
      <w:numFmt w:val="bullet"/>
      <w:pStyle w:val="ListParagraph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B4B3B56"/>
    <w:multiLevelType w:val="singleLevel"/>
    <w:tmpl w:val="5F0E27B6"/>
    <w:lvl w:ilvl="0">
      <w:start w:val="1"/>
      <w:numFmt w:val="bullet"/>
      <w:pStyle w:val="ListBullet5"/>
      <w:lvlText w:val=""/>
      <w:lvlJc w:val="left"/>
      <w:pPr>
        <w:ind w:left="360" w:hanging="360"/>
      </w:pPr>
      <w:rPr>
        <w:rFonts w:ascii="Symbol" w:hAnsi="Symbol" w:hint="default"/>
        <w:color w:val="00798B" w:themeColor="accent1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attachedTemplate r:id="rId1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A87"/>
    <w:rsid w:val="00025D23"/>
    <w:rsid w:val="000407F5"/>
    <w:rsid w:val="00041F8A"/>
    <w:rsid w:val="00045F2E"/>
    <w:rsid w:val="00055BBC"/>
    <w:rsid w:val="00073BF3"/>
    <w:rsid w:val="00081B51"/>
    <w:rsid w:val="000A37D1"/>
    <w:rsid w:val="000D3891"/>
    <w:rsid w:val="000D785E"/>
    <w:rsid w:val="000F3FE2"/>
    <w:rsid w:val="00107D28"/>
    <w:rsid w:val="00140582"/>
    <w:rsid w:val="0015091F"/>
    <w:rsid w:val="00162614"/>
    <w:rsid w:val="00177BCB"/>
    <w:rsid w:val="001A313A"/>
    <w:rsid w:val="001C6718"/>
    <w:rsid w:val="001E375E"/>
    <w:rsid w:val="001F29F3"/>
    <w:rsid w:val="00200FC4"/>
    <w:rsid w:val="00217454"/>
    <w:rsid w:val="002251C8"/>
    <w:rsid w:val="0026121E"/>
    <w:rsid w:val="00293BB8"/>
    <w:rsid w:val="002A4A92"/>
    <w:rsid w:val="002C204E"/>
    <w:rsid w:val="002C531D"/>
    <w:rsid w:val="002D5478"/>
    <w:rsid w:val="002D6AAF"/>
    <w:rsid w:val="002F3608"/>
    <w:rsid w:val="00323530"/>
    <w:rsid w:val="00364B5C"/>
    <w:rsid w:val="00373FC8"/>
    <w:rsid w:val="003B3A48"/>
    <w:rsid w:val="003C5242"/>
    <w:rsid w:val="003E7783"/>
    <w:rsid w:val="003E7E2F"/>
    <w:rsid w:val="00442A0E"/>
    <w:rsid w:val="00443C70"/>
    <w:rsid w:val="004B419A"/>
    <w:rsid w:val="004E19C2"/>
    <w:rsid w:val="004E6AB2"/>
    <w:rsid w:val="00530E48"/>
    <w:rsid w:val="00535F87"/>
    <w:rsid w:val="005513AA"/>
    <w:rsid w:val="00564622"/>
    <w:rsid w:val="00565675"/>
    <w:rsid w:val="005878FE"/>
    <w:rsid w:val="005B3227"/>
    <w:rsid w:val="005E0657"/>
    <w:rsid w:val="00660852"/>
    <w:rsid w:val="006755BF"/>
    <w:rsid w:val="0068060C"/>
    <w:rsid w:val="0069282E"/>
    <w:rsid w:val="006A0FCA"/>
    <w:rsid w:val="006A4A71"/>
    <w:rsid w:val="006C0673"/>
    <w:rsid w:val="006C75D7"/>
    <w:rsid w:val="006D303F"/>
    <w:rsid w:val="00747832"/>
    <w:rsid w:val="007730E5"/>
    <w:rsid w:val="007929EB"/>
    <w:rsid w:val="007D682C"/>
    <w:rsid w:val="007E5AAA"/>
    <w:rsid w:val="007E6083"/>
    <w:rsid w:val="00800387"/>
    <w:rsid w:val="0081316C"/>
    <w:rsid w:val="00855181"/>
    <w:rsid w:val="008643BF"/>
    <w:rsid w:val="00872624"/>
    <w:rsid w:val="00873C76"/>
    <w:rsid w:val="00883504"/>
    <w:rsid w:val="00893796"/>
    <w:rsid w:val="008A2D8F"/>
    <w:rsid w:val="008A65BA"/>
    <w:rsid w:val="008B1112"/>
    <w:rsid w:val="008C1F12"/>
    <w:rsid w:val="008D4A99"/>
    <w:rsid w:val="00914419"/>
    <w:rsid w:val="009260B0"/>
    <w:rsid w:val="00935402"/>
    <w:rsid w:val="00962E61"/>
    <w:rsid w:val="00976E5A"/>
    <w:rsid w:val="00986331"/>
    <w:rsid w:val="009C7105"/>
    <w:rsid w:val="009E3575"/>
    <w:rsid w:val="00AA3DBB"/>
    <w:rsid w:val="00AB7FE5"/>
    <w:rsid w:val="00AC1E5A"/>
    <w:rsid w:val="00AE1A87"/>
    <w:rsid w:val="00B87E22"/>
    <w:rsid w:val="00B939C6"/>
    <w:rsid w:val="00BA2D2C"/>
    <w:rsid w:val="00BA3E51"/>
    <w:rsid w:val="00BB3142"/>
    <w:rsid w:val="00BC7F9B"/>
    <w:rsid w:val="00C155FC"/>
    <w:rsid w:val="00C45D7E"/>
    <w:rsid w:val="00C62743"/>
    <w:rsid w:val="00CB1D3C"/>
    <w:rsid w:val="00D666BB"/>
    <w:rsid w:val="00D8505D"/>
    <w:rsid w:val="00DE7DE5"/>
    <w:rsid w:val="00E04462"/>
    <w:rsid w:val="00E20245"/>
    <w:rsid w:val="00E26869"/>
    <w:rsid w:val="00E270D1"/>
    <w:rsid w:val="00E35010"/>
    <w:rsid w:val="00E4379F"/>
    <w:rsid w:val="00E523B8"/>
    <w:rsid w:val="00E80C1C"/>
    <w:rsid w:val="00E84964"/>
    <w:rsid w:val="00EA0042"/>
    <w:rsid w:val="00EF639B"/>
    <w:rsid w:val="00F2219F"/>
    <w:rsid w:val="00F45377"/>
    <w:rsid w:val="00F466A5"/>
    <w:rsid w:val="00F50BC6"/>
    <w:rsid w:val="00F76D98"/>
    <w:rsid w:val="00F908C3"/>
    <w:rsid w:val="00FE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DAD0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E2F"/>
    <w:pPr>
      <w:spacing w:before="0" w:line="240" w:lineRule="auto"/>
      <w:contextualSpacing/>
    </w:pPr>
    <w:rPr>
      <w:rFonts w:eastAsiaTheme="minorEastAsia"/>
      <w:color w:val="000000" w:themeColor="text1"/>
      <w:sz w:val="22"/>
      <w:szCs w:val="22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AAF"/>
    <w:pPr>
      <w:keepNext/>
      <w:keepLines/>
      <w:spacing w:after="24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614"/>
    <w:pPr>
      <w:keepNext/>
      <w:keepLines/>
      <w:spacing w:before="80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C6718"/>
  </w:style>
  <w:style w:type="character" w:customStyle="1" w:styleId="HeaderChar">
    <w:name w:val="Header Char"/>
    <w:basedOn w:val="DefaultParagraphFont"/>
    <w:link w:val="Header"/>
    <w:uiPriority w:val="99"/>
    <w:semiHidden/>
    <w:rsid w:val="001A313A"/>
  </w:style>
  <w:style w:type="paragraph" w:styleId="Footer">
    <w:name w:val="footer"/>
    <w:basedOn w:val="Normal"/>
    <w:link w:val="FooterChar"/>
    <w:uiPriority w:val="99"/>
    <w:semiHidden/>
    <w:rsid w:val="001C6718"/>
  </w:style>
  <w:style w:type="character" w:customStyle="1" w:styleId="FooterChar">
    <w:name w:val="Footer Char"/>
    <w:basedOn w:val="DefaultParagraphFont"/>
    <w:link w:val="Footer"/>
    <w:uiPriority w:val="99"/>
    <w:semiHidden/>
    <w:rsid w:val="001A313A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D6AAF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ListParagraph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har"/>
    <w:uiPriority w:val="99"/>
    <w:qFormat/>
    <w:rsid w:val="00162614"/>
    <w:rPr>
      <w:caps/>
      <w:color w:val="00798B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162614"/>
    <w:rPr>
      <w:caps/>
      <w:color w:val="00798B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505D"/>
    <w:pPr>
      <w:spacing w:line="800" w:lineRule="exact"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14"/>
    <w:pPr>
      <w:numPr>
        <w:ilvl w:val="1"/>
      </w:numPr>
      <w:spacing w:line="800" w:lineRule="exact"/>
    </w:pPr>
    <w:rPr>
      <w:rFonts w:asciiTheme="majorHAnsi" w:hAnsiTheme="majorHAnsi"/>
      <w:caps/>
      <w:color w:val="D9D9D9" w:themeColor="accent3" w:themeTint="33"/>
      <w:sz w:val="70"/>
    </w:rPr>
  </w:style>
  <w:style w:type="character" w:customStyle="1" w:styleId="SubtitleChar">
    <w:name w:val="Subtitle Char"/>
    <w:basedOn w:val="DefaultParagraphFont"/>
    <w:link w:val="Subtitl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 1"/>
    <w:basedOn w:val="Normal"/>
    <w:link w:val="Contact1Char"/>
    <w:uiPriority w:val="12"/>
    <w:qFormat/>
    <w:rsid w:val="00162614"/>
    <w:rPr>
      <w:sz w:val="28"/>
    </w:rPr>
  </w:style>
  <w:style w:type="paragraph" w:customStyle="1" w:styleId="Contact2">
    <w:name w:val="Contact 2"/>
    <w:basedOn w:val="Normal"/>
    <w:link w:val="Contact2Char"/>
    <w:uiPriority w:val="12"/>
    <w:qFormat/>
    <w:rsid w:val="00162614"/>
    <w:rPr>
      <w:color w:val="00798B" w:themeColor="accent1"/>
      <w:sz w:val="28"/>
    </w:rPr>
  </w:style>
  <w:style w:type="character" w:customStyle="1" w:styleId="Contact1Char">
    <w:name w:val="Contact 1 Char"/>
    <w:basedOn w:val="DefaultParagraphFont"/>
    <w:link w:val="Contact1"/>
    <w:uiPriority w:val="12"/>
    <w:rsid w:val="00162614"/>
    <w:rPr>
      <w:sz w:val="28"/>
      <w:lang w:val="en-US"/>
    </w:rPr>
  </w:style>
  <w:style w:type="paragraph" w:styleId="ListBullet">
    <w:name w:val="List Bullet"/>
    <w:basedOn w:val="Normal"/>
    <w:uiPriority w:val="99"/>
    <w:qFormat/>
    <w:rsid w:val="00F76D98"/>
    <w:pPr>
      <w:numPr>
        <w:numId w:val="9"/>
      </w:numPr>
      <w:spacing w:before="240" w:after="240" w:line="400" w:lineRule="exact"/>
    </w:pPr>
  </w:style>
  <w:style w:type="character" w:customStyle="1" w:styleId="Contact2Char">
    <w:name w:val="Contact 2 Char"/>
    <w:basedOn w:val="DefaultParagraphFon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BullettedList">
    <w:name w:val="BullettedList"/>
    <w:uiPriority w:val="99"/>
    <w:rsid w:val="00373FC8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ind w:left="1440"/>
    </w:pPr>
  </w:style>
  <w:style w:type="paragraph" w:styleId="ListBullet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ind w:left="2160"/>
    </w:pPr>
  </w:style>
  <w:style w:type="paragraph" w:styleId="ListBullet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ind w:left="2880"/>
    </w:pPr>
  </w:style>
  <w:style w:type="paragraph" w:styleId="ListBullet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ind w:left="3600"/>
    </w:pPr>
  </w:style>
  <w:style w:type="paragraph" w:customStyle="1" w:styleId="Address">
    <w:name w:val="Address"/>
    <w:basedOn w:val="Normal"/>
    <w:qFormat/>
    <w:rsid w:val="002D6AAF"/>
  </w:style>
  <w:style w:type="character" w:customStyle="1" w:styleId="Greytext">
    <w:name w:val="Grey text"/>
    <w:basedOn w:val="DefaultParagraphFont"/>
    <w:uiPriority w:val="4"/>
    <w:semiHidden/>
    <w:qFormat/>
    <w:rsid w:val="002D6AAF"/>
    <w:rPr>
      <w:color w:val="808080" w:themeColor="background1" w:themeShade="80"/>
    </w:rPr>
  </w:style>
  <w:style w:type="paragraph" w:customStyle="1" w:styleId="GraphicAnchor">
    <w:name w:val="Graphic Anchor"/>
    <w:basedOn w:val="Normal"/>
    <w:qFormat/>
    <w:rsid w:val="00883504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lo\AppData\Roaming\Microsoft\Templates\Color%20block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C542C3778A94EECA1F990BDA111F6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A9F1D-C6C7-4331-939A-E4802EF6C21B}"/>
      </w:docPartPr>
      <w:docPartBody>
        <w:p w:rsidR="003A6516" w:rsidRDefault="00D96B3E">
          <w:pPr>
            <w:pStyle w:val="6C542C3778A94EECA1F990BDA111F6DC"/>
          </w:pPr>
          <w:r w:rsidRPr="00162614">
            <w:t>CONTACT</w:t>
          </w:r>
        </w:p>
      </w:docPartBody>
    </w:docPart>
    <w:docPart>
      <w:docPartPr>
        <w:name w:val="0D4223DFEBB148A8B0BAFB4F74DBE3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79FDE-0DF7-49BC-B629-B8D65E4B1928}"/>
      </w:docPartPr>
      <w:docPartBody>
        <w:p w:rsidR="003A6516" w:rsidRDefault="00D96B3E">
          <w:pPr>
            <w:pStyle w:val="0D4223DFEBB148A8B0BAFB4F74DBE35E"/>
          </w:pPr>
          <w:r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altName w:val="Courier New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B3E"/>
    <w:rsid w:val="003A6516"/>
    <w:rsid w:val="00716C60"/>
    <w:rsid w:val="007F7B8D"/>
    <w:rsid w:val="00D9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40" w:line="440" w:lineRule="exact"/>
      <w:contextualSpacing/>
      <w:outlineLvl w:val="1"/>
    </w:pPr>
    <w:rPr>
      <w:rFonts w:eastAsiaTheme="majorEastAsia" w:cstheme="majorBidi"/>
      <w:b/>
      <w:color w:val="A5A5A5" w:themeColor="accent3"/>
      <w:sz w:val="28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contextualSpacing/>
      <w:outlineLvl w:val="2"/>
    </w:pPr>
    <w:rPr>
      <w:rFonts w:eastAsiaTheme="majorEastAsia" w:cstheme="majorBidi"/>
      <w:color w:val="FFFFFF" w:themeColor="background1"/>
      <w:sz w:val="28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15541BEF004816AD31E92D9D194A65">
    <w:name w:val="1B15541BEF004816AD31E92D9D194A65"/>
  </w:style>
  <w:style w:type="paragraph" w:customStyle="1" w:styleId="70B8B401DF0648DC83E60DD5AAA8395D">
    <w:name w:val="70B8B401DF0648DC83E60DD5AAA8395D"/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olor w:val="A5A5A5" w:themeColor="accent3"/>
      <w:sz w:val="28"/>
      <w:szCs w:val="26"/>
      <w:lang w:eastAsia="ja-JP"/>
    </w:rPr>
  </w:style>
  <w:style w:type="paragraph" w:customStyle="1" w:styleId="1EA8573ED4AE4725805E34413BBE8E91">
    <w:name w:val="1EA8573ED4AE4725805E34413BBE8E91"/>
  </w:style>
  <w:style w:type="paragraph" w:customStyle="1" w:styleId="1EA8BAA992F2457ABA6D9A0EBB039FAB">
    <w:name w:val="1EA8BAA992F2457ABA6D9A0EBB039FAB"/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FFFFFF" w:themeColor="background1"/>
      <w:sz w:val="28"/>
      <w:szCs w:val="24"/>
      <w:lang w:eastAsia="ja-JP"/>
    </w:rPr>
  </w:style>
  <w:style w:type="paragraph" w:customStyle="1" w:styleId="0F180B3F46414FE3ADC1682FD4FE5854">
    <w:name w:val="0F180B3F46414FE3ADC1682FD4FE5854"/>
  </w:style>
  <w:style w:type="paragraph" w:customStyle="1" w:styleId="6C542C3778A94EECA1F990BDA111F6DC">
    <w:name w:val="6C542C3778A94EECA1F990BDA111F6DC"/>
  </w:style>
  <w:style w:type="paragraph" w:customStyle="1" w:styleId="64519DAF030F409C936F98D856B3D94B">
    <w:name w:val="64519DAF030F409C936F98D856B3D94B"/>
  </w:style>
  <w:style w:type="paragraph" w:customStyle="1" w:styleId="BCAB6C08D66643E6A0A7998B707E4D13">
    <w:name w:val="BCAB6C08D66643E6A0A7998B707E4D13"/>
  </w:style>
  <w:style w:type="paragraph" w:customStyle="1" w:styleId="83E930F7597A463C8A8AA43E5EC09633">
    <w:name w:val="83E930F7597A463C8A8AA43E5EC09633"/>
  </w:style>
  <w:style w:type="paragraph" w:customStyle="1" w:styleId="18CCB2BD05F64CD78220335BC0623D4F">
    <w:name w:val="18CCB2BD05F64CD78220335BC0623D4F"/>
  </w:style>
  <w:style w:type="paragraph" w:customStyle="1" w:styleId="4529342615C146279EE1450681481EA4">
    <w:name w:val="4529342615C146279EE1450681481EA4"/>
  </w:style>
  <w:style w:type="paragraph" w:customStyle="1" w:styleId="BF9384A9348B4728B0271B9985137F0B">
    <w:name w:val="BF9384A9348B4728B0271B9985137F0B"/>
  </w:style>
  <w:style w:type="paragraph" w:customStyle="1" w:styleId="14C2C9E04C584607993EE80D22B64D44">
    <w:name w:val="14C2C9E04C584607993EE80D22B64D44"/>
  </w:style>
  <w:style w:type="paragraph" w:customStyle="1" w:styleId="C5F23D73F6634C0FBDD29CD84F6F99D5">
    <w:name w:val="C5F23D73F6634C0FBDD29CD84F6F99D5"/>
  </w:style>
  <w:style w:type="paragraph" w:customStyle="1" w:styleId="153A22158DD5488591C204F1720C6814">
    <w:name w:val="153A22158DD5488591C204F1720C6814"/>
  </w:style>
  <w:style w:type="paragraph" w:customStyle="1" w:styleId="2C7F1C30014D40EFB83CE50E2988A94F">
    <w:name w:val="2C7F1C30014D40EFB83CE50E2988A94F"/>
  </w:style>
  <w:style w:type="paragraph" w:customStyle="1" w:styleId="118101403F5E4431856E3E6952C82735">
    <w:name w:val="118101403F5E4431856E3E6952C82735"/>
  </w:style>
  <w:style w:type="paragraph" w:customStyle="1" w:styleId="FD16079F080946179D75D8576AACF973">
    <w:name w:val="FD16079F080946179D75D8576AACF973"/>
  </w:style>
  <w:style w:type="paragraph" w:customStyle="1" w:styleId="8FB405FD54FD4D398BC4961ABAD0035B">
    <w:name w:val="8FB405FD54FD4D398BC4961ABAD0035B"/>
  </w:style>
  <w:style w:type="paragraph" w:customStyle="1" w:styleId="B5C6B67EA7684351BB46676AA90B3C4C">
    <w:name w:val="B5C6B67EA7684351BB46676AA90B3C4C"/>
  </w:style>
  <w:style w:type="paragraph" w:customStyle="1" w:styleId="453FF727F7F040C794D302F62BA95C6E">
    <w:name w:val="453FF727F7F040C794D302F62BA95C6E"/>
  </w:style>
  <w:style w:type="paragraph" w:customStyle="1" w:styleId="17D42B941DF749FDB9B7898E205D4FAE">
    <w:name w:val="17D42B941DF749FDB9B7898E205D4FAE"/>
  </w:style>
  <w:style w:type="paragraph" w:customStyle="1" w:styleId="25D8427ACA8B442BA34AFFF098B31B4B">
    <w:name w:val="25D8427ACA8B442BA34AFFF098B31B4B"/>
  </w:style>
  <w:style w:type="paragraph" w:customStyle="1" w:styleId="DD863420136048EE90FCED3406FCCF28">
    <w:name w:val="DD863420136048EE90FCED3406FCCF28"/>
  </w:style>
  <w:style w:type="paragraph" w:customStyle="1" w:styleId="1934D40E2C994F1999651A45012C3BD2">
    <w:name w:val="1934D40E2C994F1999651A45012C3BD2"/>
  </w:style>
  <w:style w:type="paragraph" w:customStyle="1" w:styleId="0D4223DFEBB148A8B0BAFB4F74DBE35E">
    <w:name w:val="0D4223DFEBB148A8B0BAFB4F74DBE35E"/>
  </w:style>
  <w:style w:type="paragraph" w:customStyle="1" w:styleId="7E2F74D81B114B609C3B6D151078C66E">
    <w:name w:val="7E2F74D81B114B609C3B6D151078C66E"/>
  </w:style>
  <w:style w:type="paragraph" w:customStyle="1" w:styleId="164ED99DF2B949A0900892C2E882AF8B">
    <w:name w:val="164ED99DF2B949A0900892C2E882AF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882C9A-AB15-4C62-8157-4794DAD64A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279D3A-CE3F-4A7C-952D-07BCFDAEB81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5B2D3CD-F7A1-4C45-A991-16EFF31D78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Color block cover letter.dotx</Template>
  <TotalTime>0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Letter</vt:lpstr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</dc:title>
  <dc:subject/>
  <dc:creator/>
  <cp:keywords/>
  <dc:description/>
  <cp:lastModifiedBy/>
  <cp:revision>1</cp:revision>
  <dcterms:created xsi:type="dcterms:W3CDTF">2019-11-14T16:26:00Z</dcterms:created>
  <dcterms:modified xsi:type="dcterms:W3CDTF">2019-11-14T18:41:00Z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