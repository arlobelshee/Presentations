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A37A570" w14:textId="77777777" w:rsidR="00535F87" w:rsidRDefault="0069282E" w:rsidP="003E7E2F">
      <w:pPr>
        <w:pStyle w:val="GraphicAnchor"/>
      </w:pPr>
      <w:r w:rsidRPr="006D303F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F87D09" wp14:editId="4AE18ED9">
                <wp:simplePos x="0" y="0"/>
                <wp:positionH relativeFrom="column">
                  <wp:posOffset>-973582</wp:posOffset>
                </wp:positionH>
                <wp:positionV relativeFrom="paragraph">
                  <wp:posOffset>-540385</wp:posOffset>
                </wp:positionV>
                <wp:extent cx="7912800" cy="4269600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800" cy="4269600"/>
                          <a:chOff x="0" y="0"/>
                          <a:chExt cx="7911973" cy="4268402"/>
                        </a:xfrm>
                      </wpg:grpSpPr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68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7264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7264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645664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BCC76" id="Group 5" o:spid="_x0000_s1026" style="position:absolute;margin-left:-76.65pt;margin-top:-42.55pt;width:623.05pt;height:336.2pt;z-index:-251657216" coordsize="79119,4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">
                <v:rect id="Rectangle 107" o:spid="_x0000_s1027" style="position:absolute;left:4315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8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29" style="position:absolute;top:20726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0" style="position:absolute;left:43281;top:20726;width:35778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8" o:spid="_x0000_s1031" style="position:absolute;left:43281;top:26456;width:35778;height:16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TableGrid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753"/>
        <w:gridCol w:w="624"/>
        <w:gridCol w:w="577"/>
        <w:gridCol w:w="3602"/>
      </w:tblGrid>
      <w:tr w:rsidR="00883504" w:rsidRPr="00162614" w14:paraId="49291B50" w14:textId="77777777" w:rsidTr="006A4A71">
        <w:trPr>
          <w:trHeight w:val="559"/>
        </w:trPr>
        <w:tc>
          <w:tcPr>
            <w:tcW w:w="4753" w:type="dxa"/>
            <w:vMerge w:val="restart"/>
          </w:tcPr>
          <w:p w14:paraId="03D299AD" w14:textId="642EB015" w:rsidR="00883504" w:rsidRPr="00162614" w:rsidRDefault="00AE1A87" w:rsidP="003E7E2F">
            <w:pPr>
              <w:pStyle w:val="Title"/>
            </w:pPr>
            <w:r>
              <w:t>Arlo</w:t>
            </w:r>
          </w:p>
          <w:p w14:paraId="415E291C" w14:textId="695D14F4" w:rsidR="00883504" w:rsidRPr="00162614" w:rsidRDefault="00AE1A87" w:rsidP="003E7E2F">
            <w:pPr>
              <w:pStyle w:val="Subtitle"/>
            </w:pPr>
            <w:r>
              <w:t>Belshee</w:t>
            </w:r>
          </w:p>
        </w:tc>
        <w:tc>
          <w:tcPr>
            <w:tcW w:w="624" w:type="dxa"/>
          </w:tcPr>
          <w:p w14:paraId="545BF7E7" w14:textId="77777777" w:rsidR="00883504" w:rsidRPr="00162614" w:rsidRDefault="00883504" w:rsidP="003E7E2F"/>
        </w:tc>
        <w:tc>
          <w:tcPr>
            <w:tcW w:w="577" w:type="dxa"/>
          </w:tcPr>
          <w:p w14:paraId="674245DD" w14:textId="77777777" w:rsidR="00883504" w:rsidRPr="00162614" w:rsidRDefault="00883504" w:rsidP="003E7E2F"/>
        </w:tc>
        <w:tc>
          <w:tcPr>
            <w:tcW w:w="3598" w:type="dxa"/>
            <w:tcBorders>
              <w:bottom w:val="single" w:sz="4" w:space="0" w:color="3A8C95" w:themeColor="accent5" w:themeShade="80"/>
            </w:tcBorders>
          </w:tcPr>
          <w:p w14:paraId="747F0D2B" w14:textId="4B4835E5" w:rsidR="00883504" w:rsidRPr="007730E5" w:rsidRDefault="00AE1A87" w:rsidP="003E7E2F">
            <w:pPr>
              <w:pStyle w:val="Heading3"/>
              <w:outlineLvl w:val="2"/>
            </w:pPr>
            <w:r>
              <w:t>People Manager</w:t>
            </w:r>
          </w:p>
        </w:tc>
      </w:tr>
      <w:tr w:rsidR="00883504" w:rsidRPr="00162614" w14:paraId="77A574B5" w14:textId="77777777" w:rsidTr="006A4A71">
        <w:trPr>
          <w:trHeight w:val="558"/>
        </w:trPr>
        <w:tc>
          <w:tcPr>
            <w:tcW w:w="4753" w:type="dxa"/>
            <w:vMerge/>
          </w:tcPr>
          <w:p w14:paraId="4909AD18" w14:textId="77777777" w:rsidR="00883504" w:rsidRPr="00162614" w:rsidRDefault="00883504" w:rsidP="003E7E2F">
            <w:pPr>
              <w:pStyle w:val="Heading1"/>
              <w:outlineLvl w:val="0"/>
            </w:pPr>
          </w:p>
        </w:tc>
        <w:tc>
          <w:tcPr>
            <w:tcW w:w="624" w:type="dxa"/>
          </w:tcPr>
          <w:p w14:paraId="1342542D" w14:textId="77777777" w:rsidR="00883504" w:rsidRPr="00162614" w:rsidRDefault="00883504" w:rsidP="003E7E2F"/>
        </w:tc>
        <w:tc>
          <w:tcPr>
            <w:tcW w:w="577" w:type="dxa"/>
          </w:tcPr>
          <w:p w14:paraId="72A40FBF" w14:textId="77777777" w:rsidR="00883504" w:rsidRPr="00162614" w:rsidRDefault="00883504" w:rsidP="003E7E2F"/>
        </w:tc>
        <w:tc>
          <w:tcPr>
            <w:tcW w:w="3598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AFD0494" w14:textId="30330AAA" w:rsidR="00883504" w:rsidRPr="00162614" w:rsidRDefault="00E11CA3" w:rsidP="003E7E2F">
            <w:pPr>
              <w:pStyle w:val="Heading4"/>
              <w:outlineLvl w:val="3"/>
            </w:pPr>
            <w:r>
              <w:t>Agile Executive</w:t>
            </w:r>
          </w:p>
        </w:tc>
      </w:tr>
      <w:tr w:rsidR="00883504" w:rsidRPr="00162614" w14:paraId="0887CC84" w14:textId="77777777" w:rsidTr="006A4A71">
        <w:trPr>
          <w:trHeight w:val="1003"/>
        </w:trPr>
        <w:tc>
          <w:tcPr>
            <w:tcW w:w="4753" w:type="dxa"/>
            <w:vMerge/>
          </w:tcPr>
          <w:p w14:paraId="217B46E1" w14:textId="77777777" w:rsidR="00883504" w:rsidRDefault="00883504" w:rsidP="003E7E2F">
            <w:pPr>
              <w:pStyle w:val="Heading1"/>
              <w:outlineLvl w:val="0"/>
            </w:pPr>
          </w:p>
        </w:tc>
        <w:tc>
          <w:tcPr>
            <w:tcW w:w="624" w:type="dxa"/>
          </w:tcPr>
          <w:p w14:paraId="115AFAC9" w14:textId="77777777" w:rsidR="00883504" w:rsidRDefault="00883504" w:rsidP="003E7E2F"/>
        </w:tc>
        <w:tc>
          <w:tcPr>
            <w:tcW w:w="577" w:type="dxa"/>
          </w:tcPr>
          <w:p w14:paraId="6A53AAB6" w14:textId="77777777" w:rsidR="00883504" w:rsidRDefault="00883504" w:rsidP="003E7E2F"/>
        </w:tc>
        <w:tc>
          <w:tcPr>
            <w:tcW w:w="3598" w:type="dxa"/>
            <w:tcBorders>
              <w:top w:val="single" w:sz="4" w:space="0" w:color="3A8C95" w:themeColor="accent5" w:themeShade="80"/>
            </w:tcBorders>
          </w:tcPr>
          <w:p w14:paraId="26C90314" w14:textId="336020C9" w:rsidR="00883504" w:rsidRPr="008D4A99" w:rsidRDefault="00E11CA3" w:rsidP="003E7E2F">
            <w:pPr>
              <w:pStyle w:val="Heading5"/>
              <w:outlineLvl w:val="4"/>
            </w:pPr>
            <w:r>
              <w:t>Legacy Code</w:t>
            </w:r>
            <w:r w:rsidR="00AE1A87">
              <w:t xml:space="preserve"> Mentor</w:t>
            </w:r>
          </w:p>
        </w:tc>
      </w:tr>
      <w:tr w:rsidR="00883504" w:rsidRPr="00162614" w14:paraId="4F27CD50" w14:textId="77777777" w:rsidTr="006A4A71">
        <w:trPr>
          <w:trHeight w:val="850"/>
        </w:trPr>
        <w:tc>
          <w:tcPr>
            <w:tcW w:w="4753" w:type="dxa"/>
            <w:vAlign w:val="center"/>
          </w:tcPr>
          <w:p w14:paraId="5CBDAAE9" w14:textId="77777777" w:rsidR="00883504" w:rsidRDefault="00883504" w:rsidP="003E7E2F">
            <w:pPr>
              <w:pStyle w:val="Heading1"/>
              <w:outlineLvl w:val="0"/>
            </w:pPr>
          </w:p>
        </w:tc>
        <w:tc>
          <w:tcPr>
            <w:tcW w:w="624" w:type="dxa"/>
          </w:tcPr>
          <w:p w14:paraId="73528701" w14:textId="77777777" w:rsidR="00883504" w:rsidRDefault="00883504" w:rsidP="003E7E2F"/>
        </w:tc>
        <w:tc>
          <w:tcPr>
            <w:tcW w:w="577" w:type="dxa"/>
          </w:tcPr>
          <w:p w14:paraId="401233D0" w14:textId="77777777" w:rsidR="00883504" w:rsidRDefault="00883504" w:rsidP="003E7E2F"/>
        </w:tc>
        <w:tc>
          <w:tcPr>
            <w:tcW w:w="3598" w:type="dxa"/>
            <w:vAlign w:val="center"/>
          </w:tcPr>
          <w:p w14:paraId="155A958C" w14:textId="77777777" w:rsidR="00883504" w:rsidRPr="00C45D7E" w:rsidRDefault="00FB0953" w:rsidP="003E7E2F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6C542C3778A94EECA1F990BDA111F6DC"/>
                </w:placeholder>
                <w:temporary/>
                <w:showingPlcHdr/>
                <w15:appearance w15:val="hidden"/>
              </w:sdtPr>
              <w:sdtEndPr/>
              <w:sdtContent>
                <w:r w:rsidR="00883504" w:rsidRPr="00162614">
                  <w:t>CONTACT</w:t>
                </w:r>
              </w:sdtContent>
            </w:sdt>
          </w:p>
        </w:tc>
      </w:tr>
      <w:tr w:rsidR="00323530" w:rsidRPr="00162614" w14:paraId="40661EFA" w14:textId="77777777" w:rsidTr="006A4A71">
        <w:trPr>
          <w:trHeight w:val="639"/>
        </w:trPr>
        <w:tc>
          <w:tcPr>
            <w:tcW w:w="4753" w:type="dxa"/>
            <w:vMerge w:val="restart"/>
            <w:vAlign w:val="center"/>
          </w:tcPr>
          <w:p w14:paraId="7AE4D849" w14:textId="77777777" w:rsidR="00323530" w:rsidRDefault="003B0CF1" w:rsidP="0015091F">
            <w:pPr>
              <w:pStyle w:val="Address"/>
            </w:pPr>
            <w:r>
              <w:t>Bigger Pockets</w:t>
            </w:r>
          </w:p>
          <w:p w14:paraId="01250127" w14:textId="368FA7F5" w:rsidR="003B0CF1" w:rsidRPr="000F3FE2" w:rsidRDefault="003B0CF1" w:rsidP="0015091F">
            <w:pPr>
              <w:pStyle w:val="Address"/>
            </w:pPr>
            <w:r>
              <w:t>Denver, CO</w:t>
            </w:r>
          </w:p>
        </w:tc>
        <w:tc>
          <w:tcPr>
            <w:tcW w:w="624" w:type="dxa"/>
            <w:vMerge w:val="restart"/>
          </w:tcPr>
          <w:p w14:paraId="03A9E37A" w14:textId="77777777" w:rsidR="00323530" w:rsidRDefault="00323530" w:rsidP="003E7E2F"/>
        </w:tc>
        <w:tc>
          <w:tcPr>
            <w:tcW w:w="577" w:type="dxa"/>
            <w:vMerge w:val="restart"/>
            <w:vAlign w:val="center"/>
          </w:tcPr>
          <w:p w14:paraId="27887C8A" w14:textId="77777777" w:rsidR="00323530" w:rsidRDefault="00323530" w:rsidP="003E7E2F"/>
        </w:tc>
        <w:tc>
          <w:tcPr>
            <w:tcW w:w="3598" w:type="dxa"/>
            <w:vAlign w:val="center"/>
          </w:tcPr>
          <w:p w14:paraId="3A1E8877" w14:textId="64876D26" w:rsidR="00323530" w:rsidRPr="008D4A99" w:rsidRDefault="00323530" w:rsidP="003E7E2F">
            <w:pPr>
              <w:pStyle w:val="Contact1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4A31E6BC" wp14:editId="776D9435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E1A87">
              <w:t>503-875-1234</w:t>
            </w:r>
          </w:p>
        </w:tc>
      </w:tr>
      <w:tr w:rsidR="00323530" w:rsidRPr="00162614" w14:paraId="0E8186FC" w14:textId="77777777" w:rsidTr="006A4A71">
        <w:trPr>
          <w:trHeight w:val="637"/>
        </w:trPr>
        <w:tc>
          <w:tcPr>
            <w:tcW w:w="4753" w:type="dxa"/>
            <w:vMerge/>
            <w:vAlign w:val="center"/>
          </w:tcPr>
          <w:p w14:paraId="28BF219B" w14:textId="77777777" w:rsidR="00323530" w:rsidRPr="000F3FE2" w:rsidRDefault="00323530" w:rsidP="003E7E2F"/>
        </w:tc>
        <w:tc>
          <w:tcPr>
            <w:tcW w:w="624" w:type="dxa"/>
            <w:vMerge/>
          </w:tcPr>
          <w:p w14:paraId="47790768" w14:textId="77777777" w:rsidR="00323530" w:rsidRDefault="00323530" w:rsidP="003E7E2F"/>
        </w:tc>
        <w:tc>
          <w:tcPr>
            <w:tcW w:w="577" w:type="dxa"/>
            <w:vMerge/>
            <w:vAlign w:val="center"/>
          </w:tcPr>
          <w:p w14:paraId="091E014B" w14:textId="77777777" w:rsidR="00323530" w:rsidRDefault="00323530" w:rsidP="003E7E2F"/>
        </w:tc>
        <w:tc>
          <w:tcPr>
            <w:tcW w:w="3598" w:type="dxa"/>
            <w:vAlign w:val="center"/>
          </w:tcPr>
          <w:p w14:paraId="5F244BEC" w14:textId="3EE41393" w:rsidR="00323530" w:rsidRPr="008D4A99" w:rsidRDefault="00323530" w:rsidP="003E7E2F">
            <w:pPr>
              <w:pStyle w:val="Contact1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41DBB442" wp14:editId="249F1D52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E1A87">
              <w:t>@</w:t>
            </w:r>
            <w:proofErr w:type="spellStart"/>
            <w:r w:rsidR="00AE1A87">
              <w:t>arlobelshee</w:t>
            </w:r>
            <w:proofErr w:type="spellEnd"/>
          </w:p>
        </w:tc>
      </w:tr>
      <w:tr w:rsidR="00323530" w:rsidRPr="00162614" w14:paraId="38B2CB7A" w14:textId="77777777" w:rsidTr="006A4A71">
        <w:trPr>
          <w:trHeight w:val="637"/>
        </w:trPr>
        <w:tc>
          <w:tcPr>
            <w:tcW w:w="4753" w:type="dxa"/>
            <w:vMerge/>
            <w:vAlign w:val="center"/>
          </w:tcPr>
          <w:p w14:paraId="1A243AC1" w14:textId="77777777" w:rsidR="00323530" w:rsidRPr="000F3FE2" w:rsidRDefault="00323530" w:rsidP="003E7E2F"/>
        </w:tc>
        <w:tc>
          <w:tcPr>
            <w:tcW w:w="624" w:type="dxa"/>
            <w:vMerge/>
          </w:tcPr>
          <w:p w14:paraId="7AEEC358" w14:textId="77777777" w:rsidR="00323530" w:rsidRDefault="00323530" w:rsidP="003E7E2F"/>
        </w:tc>
        <w:tc>
          <w:tcPr>
            <w:tcW w:w="577" w:type="dxa"/>
            <w:vMerge/>
            <w:vAlign w:val="center"/>
          </w:tcPr>
          <w:p w14:paraId="34C900E1" w14:textId="77777777" w:rsidR="00323530" w:rsidRDefault="00323530" w:rsidP="003E7E2F"/>
        </w:tc>
        <w:tc>
          <w:tcPr>
            <w:tcW w:w="3598" w:type="dxa"/>
            <w:vAlign w:val="center"/>
          </w:tcPr>
          <w:p w14:paraId="1E337F99" w14:textId="30AB80A2" w:rsidR="00323530" w:rsidRPr="008D4A99" w:rsidRDefault="00323530" w:rsidP="003E7E2F">
            <w:pPr>
              <w:pStyle w:val="Contact2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0734A85C" wp14:editId="0A2B9589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E1A87">
              <w:t>arlo@belshee.com</w:t>
            </w:r>
          </w:p>
        </w:tc>
      </w:tr>
      <w:tr w:rsidR="00323530" w:rsidRPr="00162614" w14:paraId="33945AA1" w14:textId="77777777" w:rsidTr="006A4A71">
        <w:trPr>
          <w:trHeight w:val="637"/>
        </w:trPr>
        <w:tc>
          <w:tcPr>
            <w:tcW w:w="4753" w:type="dxa"/>
            <w:vMerge/>
            <w:vAlign w:val="center"/>
          </w:tcPr>
          <w:p w14:paraId="3E34D851" w14:textId="77777777" w:rsidR="00323530" w:rsidRPr="000F3FE2" w:rsidRDefault="00323530" w:rsidP="003E7E2F"/>
        </w:tc>
        <w:tc>
          <w:tcPr>
            <w:tcW w:w="624" w:type="dxa"/>
            <w:vMerge/>
          </w:tcPr>
          <w:p w14:paraId="0C5B82D5" w14:textId="77777777" w:rsidR="00323530" w:rsidRDefault="00323530" w:rsidP="003E7E2F"/>
        </w:tc>
        <w:tc>
          <w:tcPr>
            <w:tcW w:w="577" w:type="dxa"/>
            <w:vMerge/>
            <w:vAlign w:val="center"/>
          </w:tcPr>
          <w:p w14:paraId="2DB6CBF8" w14:textId="77777777" w:rsidR="00323530" w:rsidRDefault="00323530" w:rsidP="003E7E2F"/>
        </w:tc>
        <w:tc>
          <w:tcPr>
            <w:tcW w:w="3598" w:type="dxa"/>
            <w:vAlign w:val="center"/>
          </w:tcPr>
          <w:p w14:paraId="58BBB179" w14:textId="433112F5" w:rsidR="00323530" w:rsidRPr="008D4A99" w:rsidRDefault="00323530" w:rsidP="003E7E2F">
            <w:pPr>
              <w:pStyle w:val="Contact2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45146084" wp14:editId="39C78730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E1A87">
              <w:t>arlobelshee.com/</w:t>
            </w:r>
          </w:p>
        </w:tc>
      </w:tr>
      <w:tr w:rsidR="00883504" w14:paraId="18D35D9A" w14:textId="77777777" w:rsidTr="006A4A71">
        <w:trPr>
          <w:trHeight w:val="311"/>
        </w:trPr>
        <w:tc>
          <w:tcPr>
            <w:tcW w:w="4753" w:type="dxa"/>
            <w:vAlign w:val="center"/>
          </w:tcPr>
          <w:p w14:paraId="5D65AD00" w14:textId="77777777" w:rsidR="00883504" w:rsidRPr="002D6AAF" w:rsidRDefault="00883504" w:rsidP="003E7E2F"/>
        </w:tc>
        <w:tc>
          <w:tcPr>
            <w:tcW w:w="624" w:type="dxa"/>
          </w:tcPr>
          <w:p w14:paraId="20AAC307" w14:textId="77777777" w:rsidR="00883504" w:rsidRPr="002D6AAF" w:rsidRDefault="00883504" w:rsidP="003E7E2F"/>
        </w:tc>
        <w:tc>
          <w:tcPr>
            <w:tcW w:w="577" w:type="dxa"/>
          </w:tcPr>
          <w:p w14:paraId="520897D8" w14:textId="77777777" w:rsidR="00883504" w:rsidRPr="002D6AAF" w:rsidRDefault="00883504" w:rsidP="003E7E2F"/>
        </w:tc>
        <w:tc>
          <w:tcPr>
            <w:tcW w:w="3598" w:type="dxa"/>
            <w:vAlign w:val="center"/>
          </w:tcPr>
          <w:p w14:paraId="2EB60B11" w14:textId="77777777" w:rsidR="00883504" w:rsidRPr="002D6AAF" w:rsidRDefault="00883504" w:rsidP="003E7E2F"/>
        </w:tc>
      </w:tr>
      <w:tr w:rsidR="00883504" w:rsidRPr="00B87E22" w14:paraId="46FE2738" w14:textId="77777777" w:rsidTr="006A4A71">
        <w:trPr>
          <w:trHeight w:val="7199"/>
        </w:trPr>
        <w:tc>
          <w:tcPr>
            <w:tcW w:w="9556" w:type="dxa"/>
            <w:gridSpan w:val="4"/>
          </w:tcPr>
          <w:p w14:paraId="7FBA88ED" w14:textId="13D50B9D" w:rsidR="00883504" w:rsidRDefault="0015091F" w:rsidP="003E7E2F">
            <w:pPr>
              <w:pStyle w:val="Heading2"/>
              <w:outlineLvl w:val="1"/>
            </w:pPr>
            <w:r>
              <w:t>Hello</w:t>
            </w:r>
            <w:r w:rsidR="00883504" w:rsidRPr="00BF09B3">
              <w:t>,</w:t>
            </w:r>
          </w:p>
          <w:p w14:paraId="3223DDD7" w14:textId="4822B67D" w:rsidR="004E19C2" w:rsidRDefault="00800387" w:rsidP="003E7E2F">
            <w:r>
              <w:t xml:space="preserve">I am interested in becoming </w:t>
            </w:r>
            <w:r w:rsidR="003B0CF1">
              <w:t>your CTO</w:t>
            </w:r>
            <w:r>
              <w:t xml:space="preserve">. </w:t>
            </w:r>
            <w:r w:rsidR="007D682C">
              <w:t xml:space="preserve">I am passionate about improving the lives of developers. That is why I’ve focused my last 8 years on 2 things: eliminating developer </w:t>
            </w:r>
            <w:r w:rsidR="008C1F12">
              <w:t>frustration and</w:t>
            </w:r>
            <w:r w:rsidR="007D682C">
              <w:t xml:space="preserve"> creating psychological safety. </w:t>
            </w:r>
            <w:r w:rsidR="003B0CF1">
              <w:t xml:space="preserve">My main tools have been from the Agile world, including DevOps, incremental strategy, and growing responsible ownership. </w:t>
            </w:r>
            <w:r>
              <w:t>I have a long experience leading people, both from positions of authority and positions of influence.</w:t>
            </w:r>
          </w:p>
          <w:p w14:paraId="686F8E8A" w14:textId="1ABC3953" w:rsidR="00800387" w:rsidRDefault="00800387" w:rsidP="003E7E2F"/>
          <w:p w14:paraId="41EFDBED" w14:textId="53EDF147" w:rsidR="00800387" w:rsidRDefault="00800387" w:rsidP="003E7E2F">
            <w:r>
              <w:t xml:space="preserve">I have worked all over software companies: dev, test, pm, coach, individual contributor, team manager, director, and CTO. In that time, I’ve always focused on how I can strengthen my entire team. As a result, teams I’ve influenced have had much higher productivity than peer teams, arising from much higher quality and collaboration. As an example, the couple dozen teams I </w:t>
            </w:r>
            <w:r w:rsidR="003B0CF1">
              <w:t xml:space="preserve">worked with </w:t>
            </w:r>
            <w:r>
              <w:t xml:space="preserve">at Tableau reduced new bugs created </w:t>
            </w:r>
            <w:r w:rsidR="003B0CF1">
              <w:t>by 50%, within one quarter</w:t>
            </w:r>
            <w:r>
              <w:t>.</w:t>
            </w:r>
            <w:r w:rsidR="000A37D1">
              <w:t xml:space="preserve"> </w:t>
            </w:r>
            <w:r w:rsidR="003B0CF1">
              <w:t xml:space="preserve"> At a prior company, I was able to improve team responsibility and leader safety such that we could move more decisions to the point of greatest detail information – an implementation team. This led to a decrease in median lead time to decision from about a month to within an hour. Finally, early on in my career I was CTO and a member of the board of directors. I developed our technical strategy and presented it to shareholders each quarter for several years</w:t>
            </w:r>
            <w:r w:rsidR="000A37D1">
              <w:t>.</w:t>
            </w:r>
          </w:p>
          <w:p w14:paraId="2F566252" w14:textId="5D839474" w:rsidR="00883504" w:rsidRDefault="00883504" w:rsidP="003E7E2F"/>
          <w:p w14:paraId="1BE31483" w14:textId="0F2DE53E" w:rsidR="000A37D1" w:rsidRDefault="000A37D1" w:rsidP="003E7E2F">
            <w:r>
              <w:t>Thank you for taking the time to read my resume. I l</w:t>
            </w:r>
            <w:r w:rsidR="007D682C">
              <w:t xml:space="preserve">ook forward to working together to improve the lives of </w:t>
            </w:r>
            <w:r w:rsidR="00013EE4">
              <w:t>our developers and the customers they serve</w:t>
            </w:r>
            <w:r w:rsidR="007D682C">
              <w:t>.</w:t>
            </w:r>
          </w:p>
          <w:p w14:paraId="2006A38E" w14:textId="77777777" w:rsidR="00883504" w:rsidRDefault="00883504" w:rsidP="003E7E2F"/>
          <w:p w14:paraId="39BD482B" w14:textId="77777777" w:rsidR="00883504" w:rsidRDefault="00FB0953" w:rsidP="003E7E2F">
            <w:sdt>
              <w:sdtPr>
                <w:id w:val="-1301306744"/>
                <w:placeholder>
                  <w:docPart w:val="0D4223DFEBB148A8B0BAFB4F74DBE35E"/>
                </w:placeholder>
                <w:temporary/>
                <w:showingPlcHdr/>
                <w15:appearance w15:val="hidden"/>
              </w:sdtPr>
              <w:sdtEndPr/>
              <w:sdtContent>
                <w:r w:rsidR="00323530">
                  <w:t>Sincerely,</w:t>
                </w:r>
              </w:sdtContent>
            </w:sdt>
          </w:p>
          <w:p w14:paraId="2D865B56" w14:textId="77777777" w:rsidR="00883504" w:rsidRDefault="00883504" w:rsidP="003E7E2F"/>
          <w:p w14:paraId="5046CB9D" w14:textId="3678EEDD" w:rsidR="00883504" w:rsidRPr="00373FC8" w:rsidRDefault="0015091F" w:rsidP="003E7E2F">
            <w:r>
              <w:t>Arlo Belshee</w:t>
            </w:r>
          </w:p>
        </w:tc>
      </w:tr>
    </w:tbl>
    <w:p w14:paraId="1F335960" w14:textId="77777777" w:rsidR="00883504" w:rsidRPr="00BA3E51" w:rsidRDefault="00883504" w:rsidP="003E7E2F"/>
    <w:sectPr w:rsidR="00883504" w:rsidRPr="00BA3E51" w:rsidSect="00F50BC6"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763F5" w14:textId="77777777" w:rsidR="00FB0953" w:rsidRDefault="00FB0953" w:rsidP="003E7E2F">
      <w:r>
        <w:separator/>
      </w:r>
    </w:p>
  </w:endnote>
  <w:endnote w:type="continuationSeparator" w:id="0">
    <w:p w14:paraId="3F0FFEE8" w14:textId="77777777" w:rsidR="00FB0953" w:rsidRDefault="00FB0953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B415F" w14:textId="77777777" w:rsidR="00FB0953" w:rsidRDefault="00FB0953" w:rsidP="003E7E2F">
      <w:r>
        <w:separator/>
      </w:r>
    </w:p>
  </w:footnote>
  <w:footnote w:type="continuationSeparator" w:id="0">
    <w:p w14:paraId="22721D80" w14:textId="77777777" w:rsidR="00FB0953" w:rsidRDefault="00FB0953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3B56"/>
    <w:multiLevelType w:val="singleLevel"/>
    <w:tmpl w:val="5F0E27B6"/>
    <w:lvl w:ilvl="0">
      <w:start w:val="1"/>
      <w:numFmt w:val="bullet"/>
      <w:pStyle w:val="ListBullet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87"/>
    <w:rsid w:val="00013EE4"/>
    <w:rsid w:val="00025D23"/>
    <w:rsid w:val="000407F5"/>
    <w:rsid w:val="00041F8A"/>
    <w:rsid w:val="00045F2E"/>
    <w:rsid w:val="00055BBC"/>
    <w:rsid w:val="00073BF3"/>
    <w:rsid w:val="00081B51"/>
    <w:rsid w:val="000A37D1"/>
    <w:rsid w:val="000D3891"/>
    <w:rsid w:val="000D785E"/>
    <w:rsid w:val="000F3FE2"/>
    <w:rsid w:val="00107D28"/>
    <w:rsid w:val="00140582"/>
    <w:rsid w:val="0015091F"/>
    <w:rsid w:val="00162614"/>
    <w:rsid w:val="00177BCB"/>
    <w:rsid w:val="001A313A"/>
    <w:rsid w:val="001C6718"/>
    <w:rsid w:val="001E375E"/>
    <w:rsid w:val="00200FC4"/>
    <w:rsid w:val="00217454"/>
    <w:rsid w:val="002251C8"/>
    <w:rsid w:val="0028679B"/>
    <w:rsid w:val="00293BB8"/>
    <w:rsid w:val="002A4A92"/>
    <w:rsid w:val="002C531D"/>
    <w:rsid w:val="002D5478"/>
    <w:rsid w:val="002D6AAF"/>
    <w:rsid w:val="00323530"/>
    <w:rsid w:val="00364B5C"/>
    <w:rsid w:val="00373FC8"/>
    <w:rsid w:val="003B0CF1"/>
    <w:rsid w:val="003B3A48"/>
    <w:rsid w:val="003C5242"/>
    <w:rsid w:val="003E7783"/>
    <w:rsid w:val="003E7E2F"/>
    <w:rsid w:val="00442A0E"/>
    <w:rsid w:val="00443C70"/>
    <w:rsid w:val="004B419A"/>
    <w:rsid w:val="004E19C2"/>
    <w:rsid w:val="004E6AB2"/>
    <w:rsid w:val="00530E48"/>
    <w:rsid w:val="00535F87"/>
    <w:rsid w:val="005513AA"/>
    <w:rsid w:val="00564622"/>
    <w:rsid w:val="00565675"/>
    <w:rsid w:val="005878FE"/>
    <w:rsid w:val="005B3227"/>
    <w:rsid w:val="005E0657"/>
    <w:rsid w:val="00660852"/>
    <w:rsid w:val="006755BF"/>
    <w:rsid w:val="0068060C"/>
    <w:rsid w:val="0069282E"/>
    <w:rsid w:val="006A0FCA"/>
    <w:rsid w:val="006A4A71"/>
    <w:rsid w:val="006C0673"/>
    <w:rsid w:val="006C75D7"/>
    <w:rsid w:val="006D303F"/>
    <w:rsid w:val="00747832"/>
    <w:rsid w:val="007730E5"/>
    <w:rsid w:val="007929EB"/>
    <w:rsid w:val="007D682C"/>
    <w:rsid w:val="007E5AAA"/>
    <w:rsid w:val="007E6083"/>
    <w:rsid w:val="00800387"/>
    <w:rsid w:val="0081316C"/>
    <w:rsid w:val="00855181"/>
    <w:rsid w:val="008643BF"/>
    <w:rsid w:val="00872624"/>
    <w:rsid w:val="00873C76"/>
    <w:rsid w:val="00880ABA"/>
    <w:rsid w:val="00883504"/>
    <w:rsid w:val="00893796"/>
    <w:rsid w:val="008A2D8F"/>
    <w:rsid w:val="008A65BA"/>
    <w:rsid w:val="008B1112"/>
    <w:rsid w:val="008C1F12"/>
    <w:rsid w:val="008D4A99"/>
    <w:rsid w:val="00914419"/>
    <w:rsid w:val="009260B0"/>
    <w:rsid w:val="00935402"/>
    <w:rsid w:val="00962E61"/>
    <w:rsid w:val="00976E5A"/>
    <w:rsid w:val="00986331"/>
    <w:rsid w:val="009C7105"/>
    <w:rsid w:val="009E3575"/>
    <w:rsid w:val="00A70718"/>
    <w:rsid w:val="00AA3DBB"/>
    <w:rsid w:val="00AB7FE5"/>
    <w:rsid w:val="00AC1E5A"/>
    <w:rsid w:val="00AE1A87"/>
    <w:rsid w:val="00B87E22"/>
    <w:rsid w:val="00B939C6"/>
    <w:rsid w:val="00BA2D2C"/>
    <w:rsid w:val="00BA3E51"/>
    <w:rsid w:val="00BB3142"/>
    <w:rsid w:val="00BC7F9B"/>
    <w:rsid w:val="00C155FC"/>
    <w:rsid w:val="00C45D7E"/>
    <w:rsid w:val="00CB1D3C"/>
    <w:rsid w:val="00D666BB"/>
    <w:rsid w:val="00D8505D"/>
    <w:rsid w:val="00DE7DE5"/>
    <w:rsid w:val="00E04462"/>
    <w:rsid w:val="00E11CA3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2219F"/>
    <w:rsid w:val="00F45377"/>
    <w:rsid w:val="00F50BC6"/>
    <w:rsid w:val="00F76D98"/>
    <w:rsid w:val="00F908C3"/>
    <w:rsid w:val="00FB095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DAD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ddress">
    <w:name w:val="Address"/>
    <w:basedOn w:val="Normal"/>
    <w:qFormat/>
    <w:rsid w:val="002D6AAF"/>
  </w:style>
  <w:style w:type="character" w:customStyle="1" w:styleId="Greytext">
    <w:name w:val="Grey text"/>
    <w:basedOn w:val="DefaultParagraphFont"/>
    <w:uiPriority w:val="4"/>
    <w:semiHidden/>
    <w:qFormat/>
    <w:rsid w:val="002D6AAF"/>
    <w:rPr>
      <w:color w:val="808080" w:themeColor="background1" w:themeShade="80"/>
    </w:rPr>
  </w:style>
  <w:style w:type="paragraph" w:customStyle="1" w:styleId="GraphicAnchor">
    <w:name w:val="Graphic Anchor"/>
    <w:basedOn w:val="Normal"/>
    <w:qFormat/>
    <w:rsid w:val="0088350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lo\AppData\Roaming\Microsoft\Templates\Color%20block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542C3778A94EECA1F990BDA111F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A9F1D-C6C7-4331-939A-E4802EF6C21B}"/>
      </w:docPartPr>
      <w:docPartBody>
        <w:p w:rsidR="00FC5A3A" w:rsidRDefault="00D96B3E">
          <w:pPr>
            <w:pStyle w:val="6C542C3778A94EECA1F990BDA111F6DC"/>
          </w:pPr>
          <w:r w:rsidRPr="00162614">
            <w:t>CONTACT</w:t>
          </w:r>
        </w:p>
      </w:docPartBody>
    </w:docPart>
    <w:docPart>
      <w:docPartPr>
        <w:name w:val="0D4223DFEBB148A8B0BAFB4F74DBE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79FDE-0DF7-49BC-B629-B8D65E4B1928}"/>
      </w:docPartPr>
      <w:docPartBody>
        <w:p w:rsidR="00FC5A3A" w:rsidRDefault="00D96B3E">
          <w:pPr>
            <w:pStyle w:val="0D4223DFEBB148A8B0BAFB4F74DBE35E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3E"/>
    <w:rsid w:val="00236A72"/>
    <w:rsid w:val="00636993"/>
    <w:rsid w:val="00B2627D"/>
    <w:rsid w:val="00D96B3E"/>
    <w:rsid w:val="00FC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40" w:line="440" w:lineRule="exact"/>
      <w:contextualSpacing/>
      <w:outlineLvl w:val="1"/>
    </w:pPr>
    <w:rPr>
      <w:rFonts w:eastAsiaTheme="majorEastAsia" w:cstheme="majorBidi"/>
      <w:b/>
      <w:color w:val="A5A5A5" w:themeColor="accent3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contextualSpacing/>
      <w:outlineLvl w:val="2"/>
    </w:pPr>
    <w:rPr>
      <w:rFonts w:eastAsiaTheme="majorEastAsia" w:cstheme="majorBidi"/>
      <w:color w:val="FFFFFF" w:themeColor="background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5541BEF004816AD31E92D9D194A65">
    <w:name w:val="1B15541BEF004816AD31E92D9D194A65"/>
  </w:style>
  <w:style w:type="paragraph" w:customStyle="1" w:styleId="70B8B401DF0648DC83E60DD5AAA8395D">
    <w:name w:val="70B8B401DF0648DC83E60DD5AAA8395D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A5A5A5" w:themeColor="accent3"/>
      <w:sz w:val="28"/>
      <w:szCs w:val="26"/>
      <w:lang w:eastAsia="ja-JP"/>
    </w:rPr>
  </w:style>
  <w:style w:type="paragraph" w:customStyle="1" w:styleId="1EA8573ED4AE4725805E34413BBE8E91">
    <w:name w:val="1EA8573ED4AE4725805E34413BBE8E91"/>
  </w:style>
  <w:style w:type="paragraph" w:customStyle="1" w:styleId="1EA8BAA992F2457ABA6D9A0EBB039FAB">
    <w:name w:val="1EA8BAA992F2457ABA6D9A0EBB039FAB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eastAsia="ja-JP"/>
    </w:rPr>
  </w:style>
  <w:style w:type="paragraph" w:customStyle="1" w:styleId="0F180B3F46414FE3ADC1682FD4FE5854">
    <w:name w:val="0F180B3F46414FE3ADC1682FD4FE5854"/>
  </w:style>
  <w:style w:type="paragraph" w:customStyle="1" w:styleId="6C542C3778A94EECA1F990BDA111F6DC">
    <w:name w:val="6C542C3778A94EECA1F990BDA111F6DC"/>
  </w:style>
  <w:style w:type="paragraph" w:customStyle="1" w:styleId="64519DAF030F409C936F98D856B3D94B">
    <w:name w:val="64519DAF030F409C936F98D856B3D94B"/>
  </w:style>
  <w:style w:type="paragraph" w:customStyle="1" w:styleId="BCAB6C08D66643E6A0A7998B707E4D13">
    <w:name w:val="BCAB6C08D66643E6A0A7998B707E4D13"/>
  </w:style>
  <w:style w:type="paragraph" w:customStyle="1" w:styleId="83E930F7597A463C8A8AA43E5EC09633">
    <w:name w:val="83E930F7597A463C8A8AA43E5EC09633"/>
  </w:style>
  <w:style w:type="paragraph" w:customStyle="1" w:styleId="18CCB2BD05F64CD78220335BC0623D4F">
    <w:name w:val="18CCB2BD05F64CD78220335BC0623D4F"/>
  </w:style>
  <w:style w:type="paragraph" w:customStyle="1" w:styleId="4529342615C146279EE1450681481EA4">
    <w:name w:val="4529342615C146279EE1450681481EA4"/>
  </w:style>
  <w:style w:type="paragraph" w:customStyle="1" w:styleId="BF9384A9348B4728B0271B9985137F0B">
    <w:name w:val="BF9384A9348B4728B0271B9985137F0B"/>
  </w:style>
  <w:style w:type="paragraph" w:customStyle="1" w:styleId="14C2C9E04C584607993EE80D22B64D44">
    <w:name w:val="14C2C9E04C584607993EE80D22B64D44"/>
  </w:style>
  <w:style w:type="paragraph" w:customStyle="1" w:styleId="C5F23D73F6634C0FBDD29CD84F6F99D5">
    <w:name w:val="C5F23D73F6634C0FBDD29CD84F6F99D5"/>
  </w:style>
  <w:style w:type="paragraph" w:customStyle="1" w:styleId="153A22158DD5488591C204F1720C6814">
    <w:name w:val="153A22158DD5488591C204F1720C6814"/>
  </w:style>
  <w:style w:type="paragraph" w:customStyle="1" w:styleId="2C7F1C30014D40EFB83CE50E2988A94F">
    <w:name w:val="2C7F1C30014D40EFB83CE50E2988A94F"/>
  </w:style>
  <w:style w:type="paragraph" w:customStyle="1" w:styleId="118101403F5E4431856E3E6952C82735">
    <w:name w:val="118101403F5E4431856E3E6952C82735"/>
  </w:style>
  <w:style w:type="paragraph" w:customStyle="1" w:styleId="FD16079F080946179D75D8576AACF973">
    <w:name w:val="FD16079F080946179D75D8576AACF973"/>
  </w:style>
  <w:style w:type="paragraph" w:customStyle="1" w:styleId="8FB405FD54FD4D398BC4961ABAD0035B">
    <w:name w:val="8FB405FD54FD4D398BC4961ABAD0035B"/>
  </w:style>
  <w:style w:type="paragraph" w:customStyle="1" w:styleId="B5C6B67EA7684351BB46676AA90B3C4C">
    <w:name w:val="B5C6B67EA7684351BB46676AA90B3C4C"/>
  </w:style>
  <w:style w:type="paragraph" w:customStyle="1" w:styleId="453FF727F7F040C794D302F62BA95C6E">
    <w:name w:val="453FF727F7F040C794D302F62BA95C6E"/>
  </w:style>
  <w:style w:type="paragraph" w:customStyle="1" w:styleId="17D42B941DF749FDB9B7898E205D4FAE">
    <w:name w:val="17D42B941DF749FDB9B7898E205D4FAE"/>
  </w:style>
  <w:style w:type="paragraph" w:customStyle="1" w:styleId="25D8427ACA8B442BA34AFFF098B31B4B">
    <w:name w:val="25D8427ACA8B442BA34AFFF098B31B4B"/>
  </w:style>
  <w:style w:type="paragraph" w:customStyle="1" w:styleId="DD863420136048EE90FCED3406FCCF28">
    <w:name w:val="DD863420136048EE90FCED3406FCCF28"/>
  </w:style>
  <w:style w:type="paragraph" w:customStyle="1" w:styleId="1934D40E2C994F1999651A45012C3BD2">
    <w:name w:val="1934D40E2C994F1999651A45012C3BD2"/>
  </w:style>
  <w:style w:type="paragraph" w:customStyle="1" w:styleId="0D4223DFEBB148A8B0BAFB4F74DBE35E">
    <w:name w:val="0D4223DFEBB148A8B0BAFB4F74DBE35E"/>
  </w:style>
  <w:style w:type="paragraph" w:customStyle="1" w:styleId="7E2F74D81B114B609C3B6D151078C66E">
    <w:name w:val="7E2F74D81B114B609C3B6D151078C66E"/>
  </w:style>
  <w:style w:type="paragraph" w:customStyle="1" w:styleId="164ED99DF2B949A0900892C2E882AF8B">
    <w:name w:val="164ED99DF2B949A0900892C2E882AF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cover letter.dotx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</vt:lpstr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subject/>
  <dc:creator/>
  <cp:keywords/>
  <dc:description/>
  <cp:lastModifiedBy/>
  <cp:revision>1</cp:revision>
  <dcterms:created xsi:type="dcterms:W3CDTF">2019-11-14T16:26:00Z</dcterms:created>
  <dcterms:modified xsi:type="dcterms:W3CDTF">2019-12-06T18:41:00Z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