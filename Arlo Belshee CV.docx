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395CD9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0D1346" w:rsidRPr="000D1346" w:rsidRDefault="000D1346" w:rsidP="000D1346">
            <w:pPr>
              <w:pStyle w:val="Title"/>
            </w:pPr>
            <w:r>
              <w:t>Arlo Belshee</w:t>
            </w:r>
          </w:p>
          <w:p w:rsidR="001B2ABD" w:rsidRDefault="000D1346" w:rsidP="001B2ABD">
            <w:pPr>
              <w:pStyle w:val="Subtitle"/>
            </w:pPr>
            <w:r>
              <w:rPr>
                <w:spacing w:val="0"/>
                <w:w w:val="100"/>
              </w:rPr>
              <w:t>Agile Director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2A8283202E5C405794D4E3D44E5551ED"/>
              </w:placeholder>
              <w:temporary/>
              <w:showingPlcHdr/>
              <w15:appearance w15:val="hidden"/>
            </w:sdtPr>
            <w:sdtContent>
              <w:p w:rsidR="00036450" w:rsidRDefault="00036450" w:rsidP="00F54283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F54283" w:rsidP="00036450">
            <w:r>
              <w:t xml:space="preserve">I change companies, and only work with those willing to be the best in the world. Most people want to be the best in the world, but few are </w:t>
            </w:r>
            <w:r w:rsidR="00D34306">
              <w:t>willing</w:t>
            </w:r>
            <w:r>
              <w:t>.</w:t>
            </w:r>
            <w:bookmarkStart w:id="0" w:name="_GoBack"/>
            <w:bookmarkEnd w:id="0"/>
            <w:r>
              <w:t xml:space="preserve"> Being truly world class requires changing deep-set beliefs and assumptions, changing how each job function is executed, and changing how people relate. It is not for the faint of heart.</w:t>
            </w:r>
          </w:p>
          <w:p w:rsidR="00F54283" w:rsidRDefault="00F54283" w:rsidP="00036450"/>
          <w:p w:rsidR="00F54283" w:rsidRDefault="00F54283" w:rsidP="00036450">
            <w:r>
              <w:t xml:space="preserve">But for those truly willing, I can be your partner. I have co-created world class businesses </w:t>
            </w:r>
            <w:r w:rsidR="00D34306">
              <w:t>and will do it again. Let’s do it together.</w:t>
            </w:r>
          </w:p>
          <w:sdt>
            <w:sdtPr>
              <w:id w:val="-1954003311"/>
              <w:placeholder>
                <w:docPart w:val="50E3D318D6A24F11BC9F7BBEC0FAC11C"/>
              </w:placeholder>
              <w:temporary/>
              <w:showingPlcHdr/>
              <w15:appearance w15:val="hidden"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F40058154CF3456C81A689D3DC64B044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0F4ECF" w:rsidP="004D3011">
            <w:r>
              <w:t>503.875.1234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FCE60E52EAAD4FEB8729DDF251B2374E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0F4ECF" w:rsidP="004D3011">
            <w:hyperlink r:id="rId11" w:history="1">
              <w:r w:rsidRPr="000F4ECF">
                <w:rPr>
                  <w:rStyle w:val="Hyperlink"/>
                </w:rPr>
                <w:t>http://arlobelshee.com/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A79CA488C48D492D805DCF254D721B3E"/>
              </w:placeholder>
              <w:temporary/>
              <w:showingPlcHdr/>
              <w15:appearance w15:val="hidden"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0F4ECF" w:rsidP="004D3011">
            <w:pPr>
              <w:rPr>
                <w:rStyle w:val="Hyperlink"/>
              </w:rPr>
            </w:pPr>
            <w:hyperlink r:id="rId12" w:history="1">
              <w:r>
                <w:rPr>
                  <w:rStyle w:val="Hyperlink"/>
                </w:rPr>
                <w:t>arlo@belshee.com</w:t>
              </w:r>
            </w:hyperlink>
          </w:p>
          <w:sdt>
            <w:sdtPr>
              <w:id w:val="-1444214663"/>
              <w:placeholder>
                <w:docPart w:val="DD84337AD22D4F0C94D9A5CE0AED5E34"/>
              </w:placeholder>
              <w:temporary/>
              <w:showingPlcHdr/>
              <w15:appearance w15:val="hidden"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9F3B75" w:rsidP="004D3011">
            <w:r>
              <w:t>Writing Programming Language</w:t>
            </w:r>
          </w:p>
          <w:p w:rsidR="004D3011" w:rsidRDefault="009F3B75" w:rsidP="004D3011">
            <w:r>
              <w:t>Meditation</w:t>
            </w:r>
          </w:p>
          <w:p w:rsidR="004D3011" w:rsidRDefault="009F3B75" w:rsidP="004D3011">
            <w:r>
              <w:t>Skiing</w:t>
            </w:r>
          </w:p>
          <w:p w:rsidR="004D3011" w:rsidRPr="004D3011" w:rsidRDefault="009F3B75" w:rsidP="004D3011">
            <w:r>
              <w:t>Family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88B9F2410D0F4DD38ECB5CD00F4C335D"/>
              </w:placeholder>
              <w:temporary/>
              <w:showingPlcHdr/>
              <w15:appearance w15:val="hidden"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0F4ECF" w:rsidP="00B359E4">
            <w:pPr>
              <w:pStyle w:val="Heading4"/>
              <w:rPr>
                <w:bCs/>
              </w:rPr>
            </w:pPr>
            <w:r>
              <w:t>Innovating Teams</w:t>
            </w:r>
            <w:r w:rsidR="00036450">
              <w:t xml:space="preserve"> </w:t>
            </w:r>
            <w:r>
              <w:t>-</w:t>
            </w:r>
            <w:r w:rsidR="00036450" w:rsidRPr="00036450">
              <w:t xml:space="preserve"> </w:t>
            </w:r>
            <w:r>
              <w:t>Principal Technical &amp; leadership Consul</w:t>
            </w:r>
            <w:r w:rsidR="00DE5747">
              <w:t>t</w:t>
            </w:r>
            <w:r>
              <w:t>ant</w:t>
            </w:r>
          </w:p>
          <w:p w:rsidR="00036450" w:rsidRPr="00036450" w:rsidRDefault="000F4ECF" w:rsidP="00B359E4">
            <w:pPr>
              <w:pStyle w:val="Date"/>
            </w:pPr>
            <w:r>
              <w:t>2014</w:t>
            </w:r>
            <w:r w:rsidR="00036450" w:rsidRPr="00036450">
              <w:t>–</w:t>
            </w:r>
            <w:r>
              <w:t>2019</w:t>
            </w:r>
          </w:p>
          <w:p w:rsidR="00036450" w:rsidRDefault="00DE5747" w:rsidP="00036450">
            <w:r>
              <w:t>Refactor companies that suffer legacy organizational structures and legacy code. Unlock the people to transform the products.</w:t>
            </w:r>
          </w:p>
          <w:p w:rsidR="004D3011" w:rsidRDefault="004D3011" w:rsidP="00036450"/>
          <w:p w:rsidR="004D3011" w:rsidRPr="004D3011" w:rsidRDefault="0075091F" w:rsidP="00B359E4">
            <w:pPr>
              <w:pStyle w:val="Heading4"/>
              <w:rPr>
                <w:bCs/>
              </w:rPr>
            </w:pPr>
            <w:r>
              <w:t>Tableau</w:t>
            </w:r>
            <w:r w:rsidR="004D3011" w:rsidRPr="004D3011">
              <w:t xml:space="preserve"> </w:t>
            </w:r>
            <w:r w:rsidR="00DE5747">
              <w:t>-</w:t>
            </w:r>
            <w:r w:rsidR="004D3011" w:rsidRPr="004D3011">
              <w:t xml:space="preserve"> </w:t>
            </w:r>
            <w:r>
              <w:t>Dev practices Coach</w:t>
            </w:r>
          </w:p>
          <w:p w:rsidR="004D3011" w:rsidRPr="004D3011" w:rsidRDefault="00DE5747" w:rsidP="00B359E4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2019</w:t>
            </w:r>
          </w:p>
          <w:p w:rsidR="004D3011" w:rsidRPr="004D3011" w:rsidRDefault="00DE5747" w:rsidP="004D3011">
            <w:r>
              <w:t>Shift a 1,000-person dev team to get the codebase under control. Shift decisions away from center towards teams. Defect rates in participating teams dropped 99%.</w:t>
            </w:r>
          </w:p>
          <w:p w:rsidR="004D3011" w:rsidRDefault="004D3011" w:rsidP="00036450"/>
          <w:p w:rsidR="004D3011" w:rsidRPr="004D3011" w:rsidRDefault="009F3B75" w:rsidP="00B359E4">
            <w:pPr>
              <w:pStyle w:val="Heading4"/>
              <w:rPr>
                <w:bCs/>
              </w:rPr>
            </w:pPr>
            <w:r>
              <w:t>International Community</w:t>
            </w:r>
            <w:r w:rsidR="004D3011" w:rsidRPr="004D3011">
              <w:t xml:space="preserve"> </w:t>
            </w:r>
            <w:r>
              <w:t>-</w:t>
            </w:r>
            <w:r w:rsidR="004D3011" w:rsidRPr="004D3011">
              <w:t xml:space="preserve"> </w:t>
            </w:r>
            <w:r>
              <w:t>Speaker</w:t>
            </w:r>
          </w:p>
          <w:p w:rsidR="004D3011" w:rsidRPr="004D3011" w:rsidRDefault="009F3B75" w:rsidP="00B359E4">
            <w:pPr>
              <w:pStyle w:val="Date"/>
            </w:pPr>
            <w:r>
              <w:t>2005</w:t>
            </w:r>
            <w:r w:rsidR="004D3011" w:rsidRPr="004D3011">
              <w:t>–</w:t>
            </w:r>
            <w:r>
              <w:t>2019</w:t>
            </w:r>
          </w:p>
          <w:p w:rsidR="004D3011" w:rsidRPr="004D3011" w:rsidRDefault="009F3B75" w:rsidP="004D3011">
            <w:r>
              <w:t xml:space="preserve">Spoke at every Agile conference 2005-2019, every Agile Technical Conference, many open spaces, </w:t>
            </w:r>
            <w:proofErr w:type="spellStart"/>
            <w:r>
              <w:t>EuroPy</w:t>
            </w:r>
            <w:proofErr w:type="spellEnd"/>
            <w:r>
              <w:t>, and several other conferences. New topics each year; I don’t rehash talks.</w:t>
            </w:r>
            <w:r w:rsidR="00036450" w:rsidRPr="004D3011">
              <w:t xml:space="preserve"> </w:t>
            </w:r>
          </w:p>
          <w:p w:rsidR="004D3011" w:rsidRDefault="004D3011" w:rsidP="00036450"/>
          <w:p w:rsidR="00FA7616" w:rsidRDefault="00FA7616" w:rsidP="00FA7616">
            <w:pPr>
              <w:pStyle w:val="Heading2"/>
            </w:pPr>
            <w:r>
              <w:t>Notable Innovations</w:t>
            </w:r>
          </w:p>
          <w:p w:rsidR="00FA7616" w:rsidRDefault="00FA7616" w:rsidP="00FA7616">
            <w:pPr>
              <w:pStyle w:val="Heading4"/>
              <w:rPr>
                <w:bCs/>
              </w:rPr>
            </w:pPr>
            <w:r>
              <w:t>Promiscuous Pairing (2005)</w:t>
            </w:r>
          </w:p>
          <w:p w:rsidR="00FA7616" w:rsidRDefault="00FA7616" w:rsidP="00FA7616">
            <w:r>
              <w:t>Early innovation in how to maximize on-the-job learning, well beyond even other pairing approaches.</w:t>
            </w:r>
            <w:r w:rsidRPr="00036450">
              <w:t xml:space="preserve"> </w:t>
            </w:r>
          </w:p>
          <w:p w:rsidR="00FA7616" w:rsidRDefault="00FA7616" w:rsidP="00FA7616"/>
          <w:p w:rsidR="00FA7616" w:rsidRPr="004D3011" w:rsidRDefault="00FA7616" w:rsidP="00FA7616">
            <w:pPr>
              <w:pStyle w:val="Heading4"/>
              <w:rPr>
                <w:bCs/>
              </w:rPr>
            </w:pPr>
            <w:r>
              <w:t>Kanban (2008)</w:t>
            </w:r>
          </w:p>
          <w:p w:rsidR="00FA7616" w:rsidRPr="004D3011" w:rsidRDefault="00FA7616" w:rsidP="00FA7616">
            <w:r>
              <w:t>One of the 3 people who had played with continuous planning. Our open space conversation led to creating the Kanban mailing list and eventually the method.</w:t>
            </w:r>
          </w:p>
          <w:p w:rsidR="00FA7616" w:rsidRDefault="00FA7616" w:rsidP="00FA7616"/>
          <w:p w:rsidR="00FA7616" w:rsidRPr="004D3011" w:rsidRDefault="00FA7616" w:rsidP="00FA7616">
            <w:pPr>
              <w:pStyle w:val="Heading4"/>
              <w:rPr>
                <w:bCs/>
              </w:rPr>
            </w:pPr>
            <w:r>
              <w:t>Disciplined Refactoring (2015)</w:t>
            </w:r>
          </w:p>
          <w:p w:rsidR="00FA7616" w:rsidRPr="004D3011" w:rsidRDefault="00FA7616" w:rsidP="00FA7616">
            <w:r>
              <w:t>More effective way to refactor legacy code. Gives a lower risk, even without test support, so can be used to make untestable systems testable. Root practice for my technical transformations approach.</w:t>
            </w:r>
            <w:r w:rsidRPr="004D3011">
              <w:t xml:space="preserve"> </w:t>
            </w:r>
          </w:p>
          <w:p w:rsidR="00041869" w:rsidRDefault="00041869" w:rsidP="00041869"/>
          <w:p w:rsidR="00041869" w:rsidRPr="004D3011" w:rsidRDefault="00DE5747" w:rsidP="00041869">
            <w:pPr>
              <w:pStyle w:val="Heading4"/>
              <w:rPr>
                <w:bCs/>
              </w:rPr>
            </w:pPr>
            <w:r>
              <w:t>Safeguarding / Data-driven Leadership</w:t>
            </w:r>
            <w:r w:rsidR="00041869">
              <w:t xml:space="preserve"> (201</w:t>
            </w:r>
            <w:r>
              <w:t>8</w:t>
            </w:r>
            <w:r w:rsidR="00041869">
              <w:t>)</w:t>
            </w:r>
          </w:p>
          <w:p w:rsidR="00036450" w:rsidRPr="00041869" w:rsidRDefault="00DE5747" w:rsidP="00041869">
            <w:r>
              <w:t>Systematic approach to create autonomy in teams</w:t>
            </w:r>
            <w:r w:rsidR="00041869">
              <w:t>.</w:t>
            </w:r>
            <w:r w:rsidR="00041869" w:rsidRPr="004D3011">
              <w:t xml:space="preserve"> </w:t>
            </w:r>
            <w:r>
              <w:t>Supports execs in shifting from directing to leading, while building team responsibility and perspective.</w:t>
            </w:r>
          </w:p>
        </w:tc>
      </w:tr>
    </w:tbl>
    <w:p w:rsidR="009F3B75" w:rsidRDefault="009F3B75" w:rsidP="000C45FF">
      <w:pPr>
        <w:tabs>
          <w:tab w:val="left" w:pos="990"/>
        </w:tabs>
      </w:pPr>
    </w:p>
    <w:sectPr w:rsidR="009F3B75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C60" w:rsidRDefault="000F0C60" w:rsidP="000C45FF">
      <w:r>
        <w:separator/>
      </w:r>
    </w:p>
  </w:endnote>
  <w:endnote w:type="continuationSeparator" w:id="0">
    <w:p w:rsidR="000F0C60" w:rsidRDefault="000F0C6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C60" w:rsidRDefault="000F0C60" w:rsidP="000C45FF">
      <w:r>
        <w:separator/>
      </w:r>
    </w:p>
  </w:footnote>
  <w:footnote w:type="continuationSeparator" w:id="0">
    <w:p w:rsidR="000F0C60" w:rsidRDefault="000F0C6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B75" w:rsidRDefault="009F3B7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46"/>
    <w:rsid w:val="00036450"/>
    <w:rsid w:val="00041869"/>
    <w:rsid w:val="00094499"/>
    <w:rsid w:val="000C45FF"/>
    <w:rsid w:val="000D1346"/>
    <w:rsid w:val="000E3FD1"/>
    <w:rsid w:val="000F0C60"/>
    <w:rsid w:val="000F4ECF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5091F"/>
    <w:rsid w:val="007775E1"/>
    <w:rsid w:val="007867A0"/>
    <w:rsid w:val="007927F5"/>
    <w:rsid w:val="00802CA0"/>
    <w:rsid w:val="009260CD"/>
    <w:rsid w:val="00952C25"/>
    <w:rsid w:val="009F3B7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34306"/>
    <w:rsid w:val="00D422DE"/>
    <w:rsid w:val="00D5459D"/>
    <w:rsid w:val="00DA1F4D"/>
    <w:rsid w:val="00DD172A"/>
    <w:rsid w:val="00DE5747"/>
    <w:rsid w:val="00E25A26"/>
    <w:rsid w:val="00E4381A"/>
    <w:rsid w:val="00E55D74"/>
    <w:rsid w:val="00F54283"/>
    <w:rsid w:val="00F60274"/>
    <w:rsid w:val="00F77FB9"/>
    <w:rsid w:val="00FA761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arlo@belshe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lobelshee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el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8283202E5C405794D4E3D44E555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50556-D022-42E8-B10A-5B6B93CE9417}"/>
      </w:docPartPr>
      <w:docPartBody>
        <w:p w:rsidR="003B157D" w:rsidRDefault="003B157D">
          <w:pPr>
            <w:pStyle w:val="2A8283202E5C405794D4E3D44E5551ED"/>
          </w:pPr>
          <w:r w:rsidRPr="00D5459D">
            <w:t>Profile</w:t>
          </w:r>
        </w:p>
      </w:docPartBody>
    </w:docPart>
    <w:docPart>
      <w:docPartPr>
        <w:name w:val="50E3D318D6A24F11BC9F7BBEC0FAC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192F-54FE-4635-AA13-EB1EF2F0412A}"/>
      </w:docPartPr>
      <w:docPartBody>
        <w:p w:rsidR="003B157D" w:rsidRDefault="003B157D">
          <w:pPr>
            <w:pStyle w:val="50E3D318D6A24F11BC9F7BBEC0FAC11C"/>
          </w:pPr>
          <w:r w:rsidRPr="00CB0055">
            <w:t>Contact</w:t>
          </w:r>
        </w:p>
      </w:docPartBody>
    </w:docPart>
    <w:docPart>
      <w:docPartPr>
        <w:name w:val="F40058154CF3456C81A689D3DC64B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EA9F-B6AC-4A22-B4A0-AC34E6100789}"/>
      </w:docPartPr>
      <w:docPartBody>
        <w:p w:rsidR="003B157D" w:rsidRDefault="003B157D">
          <w:pPr>
            <w:pStyle w:val="F40058154CF3456C81A689D3DC64B044"/>
          </w:pPr>
          <w:r w:rsidRPr="004D3011">
            <w:t>PHONE:</w:t>
          </w:r>
        </w:p>
      </w:docPartBody>
    </w:docPart>
    <w:docPart>
      <w:docPartPr>
        <w:name w:val="FCE60E52EAAD4FEB8729DDF251B2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084FE-2DA1-4FF1-A8D7-A2C9847D9CC5}"/>
      </w:docPartPr>
      <w:docPartBody>
        <w:p w:rsidR="003B157D" w:rsidRDefault="003B157D">
          <w:pPr>
            <w:pStyle w:val="FCE60E52EAAD4FEB8729DDF251B2374E"/>
          </w:pPr>
          <w:r w:rsidRPr="004D3011">
            <w:t>WEBSITE:</w:t>
          </w:r>
        </w:p>
      </w:docPartBody>
    </w:docPart>
    <w:docPart>
      <w:docPartPr>
        <w:name w:val="A79CA488C48D492D805DCF254D721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F14E6-B40C-4701-BF30-23CF3D53D2D4}"/>
      </w:docPartPr>
      <w:docPartBody>
        <w:p w:rsidR="003B157D" w:rsidRDefault="003B157D">
          <w:pPr>
            <w:pStyle w:val="A79CA488C48D492D805DCF254D721B3E"/>
          </w:pPr>
          <w:r w:rsidRPr="004D3011">
            <w:t>EMAIL:</w:t>
          </w:r>
        </w:p>
      </w:docPartBody>
    </w:docPart>
    <w:docPart>
      <w:docPartPr>
        <w:name w:val="DD84337AD22D4F0C94D9A5CE0AED5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45CE-BFAA-4393-804C-75EC65C6494B}"/>
      </w:docPartPr>
      <w:docPartBody>
        <w:p w:rsidR="003B157D" w:rsidRDefault="003B157D">
          <w:pPr>
            <w:pStyle w:val="DD84337AD22D4F0C94D9A5CE0AED5E34"/>
          </w:pPr>
          <w:r w:rsidRPr="00CB0055">
            <w:t>Hobbies</w:t>
          </w:r>
        </w:p>
      </w:docPartBody>
    </w:docPart>
    <w:docPart>
      <w:docPartPr>
        <w:name w:val="88B9F2410D0F4DD38ECB5CD00F4C3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CEFFA-7060-4414-9C3C-AA0AC7E29D6E}"/>
      </w:docPartPr>
      <w:docPartBody>
        <w:p w:rsidR="003B157D" w:rsidRDefault="003B157D">
          <w:pPr>
            <w:pStyle w:val="88B9F2410D0F4DD38ECB5CD00F4C335D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7D"/>
    <w:rsid w:val="003B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FFA083A15C4701875D1B26499BA1DD">
    <w:name w:val="9FFFA083A15C4701875D1B26499BA1DD"/>
  </w:style>
  <w:style w:type="paragraph" w:customStyle="1" w:styleId="9BD5A844DAF042BF84728F0A67927926">
    <w:name w:val="9BD5A844DAF042BF84728F0A67927926"/>
  </w:style>
  <w:style w:type="paragraph" w:customStyle="1" w:styleId="2A8283202E5C405794D4E3D44E5551ED">
    <w:name w:val="2A8283202E5C405794D4E3D44E5551ED"/>
  </w:style>
  <w:style w:type="paragraph" w:customStyle="1" w:styleId="917715B41CC04039BE1B1D0D226D6829">
    <w:name w:val="917715B41CC04039BE1B1D0D226D6829"/>
  </w:style>
  <w:style w:type="paragraph" w:customStyle="1" w:styleId="50E3D318D6A24F11BC9F7BBEC0FAC11C">
    <w:name w:val="50E3D318D6A24F11BC9F7BBEC0FAC11C"/>
  </w:style>
  <w:style w:type="paragraph" w:customStyle="1" w:styleId="F40058154CF3456C81A689D3DC64B044">
    <w:name w:val="F40058154CF3456C81A689D3DC64B044"/>
  </w:style>
  <w:style w:type="paragraph" w:customStyle="1" w:styleId="D0C71ABD7E1146D9B8E8787728EE370E">
    <w:name w:val="D0C71ABD7E1146D9B8E8787728EE370E"/>
  </w:style>
  <w:style w:type="paragraph" w:customStyle="1" w:styleId="FCE60E52EAAD4FEB8729DDF251B2374E">
    <w:name w:val="FCE60E52EAAD4FEB8729DDF251B2374E"/>
  </w:style>
  <w:style w:type="paragraph" w:customStyle="1" w:styleId="714879D6B79F49F3BFB1523FE3DE123C">
    <w:name w:val="714879D6B79F49F3BFB1523FE3DE123C"/>
  </w:style>
  <w:style w:type="paragraph" w:customStyle="1" w:styleId="A79CA488C48D492D805DCF254D721B3E">
    <w:name w:val="A79CA488C48D492D805DCF254D721B3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5E96B9D2FAB48169455BD6327F1C92E">
    <w:name w:val="65E96B9D2FAB48169455BD6327F1C92E"/>
  </w:style>
  <w:style w:type="paragraph" w:customStyle="1" w:styleId="DD84337AD22D4F0C94D9A5CE0AED5E34">
    <w:name w:val="DD84337AD22D4F0C94D9A5CE0AED5E34"/>
  </w:style>
  <w:style w:type="paragraph" w:customStyle="1" w:styleId="1DD0D1B919E843F6880947E1E2A8A8E6">
    <w:name w:val="1DD0D1B919E843F6880947E1E2A8A8E6"/>
  </w:style>
  <w:style w:type="paragraph" w:customStyle="1" w:styleId="B4EF671B2BFC437C960D09CB24BDE709">
    <w:name w:val="B4EF671B2BFC437C960D09CB24BDE709"/>
  </w:style>
  <w:style w:type="paragraph" w:customStyle="1" w:styleId="A5CD19F5D83D41FC8176B43110B57858">
    <w:name w:val="A5CD19F5D83D41FC8176B43110B57858"/>
  </w:style>
  <w:style w:type="paragraph" w:customStyle="1" w:styleId="1B6419CC0B024B2D9107E569B1CE2988">
    <w:name w:val="1B6419CC0B024B2D9107E569B1CE2988"/>
  </w:style>
  <w:style w:type="paragraph" w:customStyle="1" w:styleId="BB6D77AD812749628CB97D02080F5717">
    <w:name w:val="BB6D77AD812749628CB97D02080F5717"/>
  </w:style>
  <w:style w:type="paragraph" w:customStyle="1" w:styleId="AB415A8C216C4A3F84695C6259EFE6EA">
    <w:name w:val="AB415A8C216C4A3F84695C6259EFE6EA"/>
  </w:style>
  <w:style w:type="paragraph" w:customStyle="1" w:styleId="0CB2E2233295463AA21B86C28D4B0A51">
    <w:name w:val="0CB2E2233295463AA21B86C28D4B0A51"/>
  </w:style>
  <w:style w:type="paragraph" w:customStyle="1" w:styleId="A881A87D74164E3D839724AB3F80D372">
    <w:name w:val="A881A87D74164E3D839724AB3F80D372"/>
  </w:style>
  <w:style w:type="paragraph" w:customStyle="1" w:styleId="18D63EDCB6E0416C9A527CA4BDDA275C">
    <w:name w:val="18D63EDCB6E0416C9A527CA4BDDA275C"/>
  </w:style>
  <w:style w:type="paragraph" w:customStyle="1" w:styleId="990F3943486F4B3BB2F7EA53DBDB36C9">
    <w:name w:val="990F3943486F4B3BB2F7EA53DBDB36C9"/>
  </w:style>
  <w:style w:type="paragraph" w:customStyle="1" w:styleId="CC975A10864646848B8214C629995913">
    <w:name w:val="CC975A10864646848B8214C629995913"/>
  </w:style>
  <w:style w:type="paragraph" w:customStyle="1" w:styleId="5C35F7655EB84B36A862907EC4AE25BF">
    <w:name w:val="5C35F7655EB84B36A862907EC4AE25BF"/>
  </w:style>
  <w:style w:type="paragraph" w:customStyle="1" w:styleId="88B9F2410D0F4DD38ECB5CD00F4C335D">
    <w:name w:val="88B9F2410D0F4DD38ECB5CD00F4C335D"/>
  </w:style>
  <w:style w:type="paragraph" w:customStyle="1" w:styleId="241A9ABC21EF4B66A2E7A933AC650E4F">
    <w:name w:val="241A9ABC21EF4B66A2E7A933AC650E4F"/>
  </w:style>
  <w:style w:type="paragraph" w:customStyle="1" w:styleId="8F5E61AA488F49D68A56266957CBBDD7">
    <w:name w:val="8F5E61AA488F49D68A56266957CBBDD7"/>
  </w:style>
  <w:style w:type="paragraph" w:customStyle="1" w:styleId="8841F3DC2F01400DB49629DD201093DF">
    <w:name w:val="8841F3DC2F01400DB49629DD201093DF"/>
  </w:style>
  <w:style w:type="paragraph" w:customStyle="1" w:styleId="D7C8DEF92ABB4578AC6F8BEEA060C3A8">
    <w:name w:val="D7C8DEF92ABB4578AC6F8BEEA060C3A8"/>
  </w:style>
  <w:style w:type="paragraph" w:customStyle="1" w:styleId="E9A3F38F27F44297AF0E9E6B7B279908">
    <w:name w:val="E9A3F38F27F44297AF0E9E6B7B279908"/>
  </w:style>
  <w:style w:type="paragraph" w:customStyle="1" w:styleId="7304FDEB47B544F58DA0D9BD2746A69D">
    <w:name w:val="7304FDEB47B544F58DA0D9BD2746A69D"/>
  </w:style>
  <w:style w:type="paragraph" w:customStyle="1" w:styleId="DB2391147B524057881E746E999B36C0">
    <w:name w:val="DB2391147B524057881E746E999B36C0"/>
  </w:style>
  <w:style w:type="paragraph" w:customStyle="1" w:styleId="0CAC20DBF2014B07AF4A90F25B69B9B5">
    <w:name w:val="0CAC20DBF2014B07AF4A90F25B69B9B5"/>
  </w:style>
  <w:style w:type="paragraph" w:customStyle="1" w:styleId="1672FE006FC94047B43982411C6CA64B">
    <w:name w:val="1672FE006FC94047B43982411C6CA64B"/>
  </w:style>
  <w:style w:type="paragraph" w:customStyle="1" w:styleId="97F29127784743FC9D5EC9719FABA97E">
    <w:name w:val="97F29127784743FC9D5EC9719FABA97E"/>
  </w:style>
  <w:style w:type="paragraph" w:customStyle="1" w:styleId="816015CA473E4C47981B3397042593BE">
    <w:name w:val="816015CA473E4C47981B3397042593BE"/>
  </w:style>
  <w:style w:type="paragraph" w:customStyle="1" w:styleId="4A7F7DA7EC8D42FA836F854FCEFC59DB">
    <w:name w:val="4A7F7DA7EC8D42FA836F854FCEFC59DB"/>
  </w:style>
  <w:style w:type="paragraph" w:customStyle="1" w:styleId="68FF9749D14E4D56AA0E17377130B325">
    <w:name w:val="68FF9749D14E4D56AA0E17377130B325"/>
  </w:style>
  <w:style w:type="paragraph" w:customStyle="1" w:styleId="C4C8A68433C44B0FA1BC5040605D840A">
    <w:name w:val="C4C8A68433C44B0FA1BC5040605D840A"/>
  </w:style>
  <w:style w:type="paragraph" w:customStyle="1" w:styleId="491E537E63C9403B9339629A2C80DB0B">
    <w:name w:val="491E537E63C9403B9339629A2C80DB0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E40BFB83D0F43A5A10F199A57A9ECD3">
    <w:name w:val="5E40BFB83D0F43A5A10F199A57A9ECD3"/>
  </w:style>
  <w:style w:type="paragraph" w:customStyle="1" w:styleId="734D0DDF67A04E65A24C109E50E45B36">
    <w:name w:val="734D0DDF67A04E65A24C109E50E45B36"/>
    <w:rsid w:val="003B157D"/>
  </w:style>
  <w:style w:type="paragraph" w:customStyle="1" w:styleId="9392E407387C4A6DB09632D977150CEC">
    <w:name w:val="9392E407387C4A6DB09632D977150CEC"/>
    <w:rsid w:val="003B157D"/>
  </w:style>
  <w:style w:type="paragraph" w:customStyle="1" w:styleId="C60D3EBB69E64A14A47A87ADEBF7EBE9">
    <w:name w:val="C60D3EBB69E64A14A47A87ADEBF7EBE9"/>
    <w:rsid w:val="003B157D"/>
  </w:style>
  <w:style w:type="paragraph" w:customStyle="1" w:styleId="EDA89E26B712406F8B3B78EE378F0CD6">
    <w:name w:val="EDA89E26B712406F8B3B78EE378F0CD6"/>
    <w:rsid w:val="003B157D"/>
  </w:style>
  <w:style w:type="paragraph" w:customStyle="1" w:styleId="C238BBB4F37B43B6BF615A7AEC2CD7F4">
    <w:name w:val="C238BBB4F37B43B6BF615A7AEC2CD7F4"/>
    <w:rsid w:val="003B157D"/>
  </w:style>
  <w:style w:type="paragraph" w:customStyle="1" w:styleId="7E4E82FF014343CBBEFC16E7142788C3">
    <w:name w:val="7E4E82FF014343CBBEFC16E7142788C3"/>
    <w:rsid w:val="003B157D"/>
  </w:style>
  <w:style w:type="paragraph" w:customStyle="1" w:styleId="66E6FFAA447F4FC7A261C770E5821DF2">
    <w:name w:val="66E6FFAA447F4FC7A261C770E5821DF2"/>
    <w:rsid w:val="003B157D"/>
  </w:style>
  <w:style w:type="paragraph" w:customStyle="1" w:styleId="CF9442F5279741CCAD707A6CCFA6CC09">
    <w:name w:val="CF9442F5279741CCAD707A6CCFA6CC09"/>
    <w:rsid w:val="003B157D"/>
  </w:style>
  <w:style w:type="paragraph" w:customStyle="1" w:styleId="A6ED923AEF524C6A9065A6CAD85F764D">
    <w:name w:val="A6ED923AEF524C6A9065A6CAD85F764D"/>
    <w:rsid w:val="003B157D"/>
  </w:style>
  <w:style w:type="paragraph" w:customStyle="1" w:styleId="CF1C3B89743A42CA877C145C798EDCB7">
    <w:name w:val="CF1C3B89743A42CA877C145C798EDCB7"/>
    <w:rsid w:val="003B157D"/>
  </w:style>
  <w:style w:type="paragraph" w:customStyle="1" w:styleId="D5048C94AC9B4714B0F2329FB331C974">
    <w:name w:val="D5048C94AC9B4714B0F2329FB331C974"/>
    <w:rsid w:val="003B157D"/>
  </w:style>
  <w:style w:type="paragraph" w:customStyle="1" w:styleId="CD31A5A966794207A7D026EA24C83780">
    <w:name w:val="CD31A5A966794207A7D026EA24C83780"/>
    <w:rsid w:val="003B157D"/>
  </w:style>
  <w:style w:type="paragraph" w:customStyle="1" w:styleId="DFFB82D028574235945C8FE4A3617206">
    <w:name w:val="DFFB82D028574235945C8FE4A3617206"/>
    <w:rsid w:val="003B157D"/>
  </w:style>
  <w:style w:type="paragraph" w:customStyle="1" w:styleId="19407AA46011464A805950BB4361AB53">
    <w:name w:val="19407AA46011464A805950BB4361AB53"/>
    <w:rsid w:val="003B157D"/>
  </w:style>
  <w:style w:type="paragraph" w:customStyle="1" w:styleId="01EC82BC683340F8938566259E8093F9">
    <w:name w:val="01EC82BC683340F8938566259E8093F9"/>
    <w:rsid w:val="003B157D"/>
  </w:style>
  <w:style w:type="paragraph" w:customStyle="1" w:styleId="12A955EE567C4031A0E93B2A60F3C073">
    <w:name w:val="12A955EE567C4031A0E93B2A60F3C073"/>
    <w:rsid w:val="003B1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2019-03-05T23:37:00Z</dcterms:created>
  <dcterms:modified xsi:type="dcterms:W3CDTF">2019-03-06T17:44:00Z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